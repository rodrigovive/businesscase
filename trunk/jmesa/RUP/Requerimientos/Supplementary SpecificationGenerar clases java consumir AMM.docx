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8E0" w:rsidRPr="009C7BAB" w:rsidRDefault="00F368E0" w:rsidP="00F368E0">
      <w:pPr>
        <w:pStyle w:val="Ttulo"/>
        <w:jc w:val="right"/>
        <w:rPr>
          <w:rFonts w:cs="Arial"/>
          <w:szCs w:val="24"/>
        </w:rPr>
      </w:pPr>
      <w:r>
        <w:rPr>
          <w:rFonts w:cs="Arial"/>
          <w:szCs w:val="24"/>
        </w:rPr>
        <w:t>HERRAMIENTA CASE PARA MODELADO DE LOGISTICA DE DISTRIBUCION APLICANDO MDA</w:t>
      </w:r>
    </w:p>
    <w:p w:rsidR="00426DA5" w:rsidRDefault="0035388E" w:rsidP="00426DA5">
      <w:pPr>
        <w:pStyle w:val="Ttulo"/>
        <w:jc w:val="right"/>
      </w:pPr>
      <w:r w:rsidRPr="0035388E">
        <w:t>Especificación de</w:t>
      </w:r>
      <w:r>
        <w:t>l</w:t>
      </w:r>
      <w:r w:rsidRPr="0035388E">
        <w:t xml:space="preserve"> </w:t>
      </w:r>
      <w:r>
        <w:t>Caso</w:t>
      </w:r>
      <w:r w:rsidRPr="0035388E">
        <w:t xml:space="preserve"> de Uso y </w:t>
      </w:r>
      <w:r>
        <w:t>Realización</w:t>
      </w:r>
      <w:r w:rsidR="004C17B5">
        <w:t xml:space="preserve">: </w:t>
      </w:r>
      <w:r w:rsidR="007F0BC5">
        <w:t>Generar</w:t>
      </w:r>
      <w:r w:rsidR="00426DA5">
        <w:t xml:space="preserve"> </w:t>
      </w:r>
      <w:r w:rsidR="00176349">
        <w:t>Clases</w:t>
      </w:r>
      <w:r w:rsidR="005C6798">
        <w:t xml:space="preserve"> java p</w:t>
      </w:r>
      <w:r w:rsidR="00176349">
        <w:t>ara Consumir</w:t>
      </w:r>
      <w:r w:rsidR="005C6798">
        <w:t xml:space="preserve"> métodos de plataforma</w:t>
      </w:r>
      <w:r w:rsidR="00176349">
        <w:t xml:space="preserve"> AMM (Transformación M2T</w:t>
      </w:r>
      <w:r w:rsidR="00426DA5">
        <w:t>)</w:t>
      </w:r>
    </w:p>
    <w:p w:rsidR="004C17B5" w:rsidRDefault="004C17B5" w:rsidP="004C17B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Pr="0035388E" w:rsidRDefault="00D65EC5">
      <w:pPr>
        <w:pStyle w:val="Ttulo"/>
        <w:jc w:val="right"/>
      </w:pPr>
    </w:p>
    <w:p w:rsidR="00D65EC5" w:rsidRDefault="0035388E">
      <w:pPr>
        <w:pStyle w:val="Ttulo"/>
        <w:jc w:val="right"/>
        <w:rPr>
          <w:sz w:val="28"/>
        </w:rPr>
      </w:pPr>
      <w:r>
        <w:rPr>
          <w:sz w:val="28"/>
        </w:rPr>
        <w:t>Versió</w:t>
      </w:r>
      <w:r w:rsidR="00D65EC5">
        <w:rPr>
          <w:sz w:val="28"/>
        </w:rPr>
        <w:t>n &lt;1.0&gt;</w:t>
      </w:r>
    </w:p>
    <w:p w:rsidR="00D65EC5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/>
    <w:p w:rsidR="00D65EC5" w:rsidRPr="00352A0C" w:rsidRDefault="00D65EC5">
      <w:pPr>
        <w:pStyle w:val="Ttulo"/>
        <w:rPr>
          <w:sz w:val="28"/>
        </w:rPr>
        <w:sectPr w:rsidR="00D65EC5" w:rsidRPr="00352A0C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5388E" w:rsidRDefault="0035388E" w:rsidP="0035388E">
      <w:pPr>
        <w:pStyle w:val="Ttulo"/>
      </w:pPr>
      <w:r>
        <w:lastRenderedPageBreak/>
        <w:t>Historia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F368E0">
        <w:tc>
          <w:tcPr>
            <w:tcW w:w="2304" w:type="dxa"/>
          </w:tcPr>
          <w:p w:rsidR="00F368E0" w:rsidRDefault="00F368E0" w:rsidP="00F368E0">
            <w:pPr>
              <w:pStyle w:val="Tabletext"/>
            </w:pPr>
            <w:r>
              <w:t>&lt;17/10/09&gt;</w:t>
            </w:r>
          </w:p>
        </w:tc>
        <w:tc>
          <w:tcPr>
            <w:tcW w:w="1152" w:type="dxa"/>
          </w:tcPr>
          <w:p w:rsidR="00F368E0" w:rsidRDefault="00F368E0" w:rsidP="00D776E2">
            <w:pPr>
              <w:pStyle w:val="Tabletext"/>
            </w:pPr>
            <w:r>
              <w:t>&lt;1.0&gt;</w:t>
            </w:r>
          </w:p>
        </w:tc>
        <w:tc>
          <w:tcPr>
            <w:tcW w:w="3744" w:type="dxa"/>
          </w:tcPr>
          <w:p w:rsidR="00F368E0" w:rsidRDefault="00F368E0" w:rsidP="00D776E2">
            <w:pPr>
              <w:pStyle w:val="Tabletext"/>
            </w:pPr>
            <w:r>
              <w:t>&lt;Versión  Inicial&gt;</w:t>
            </w:r>
          </w:p>
        </w:tc>
        <w:tc>
          <w:tcPr>
            <w:tcW w:w="2304" w:type="dxa"/>
          </w:tcPr>
          <w:p w:rsidR="00F368E0" w:rsidRDefault="00F368E0" w:rsidP="00D776E2">
            <w:pPr>
              <w:pStyle w:val="Tabletext"/>
            </w:pPr>
            <w:r>
              <w:t>&lt;Juan Carlos Mesa B&gt;</w:t>
            </w: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  <w:tr w:rsidR="0035388E"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1152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3744" w:type="dxa"/>
          </w:tcPr>
          <w:p w:rsidR="0035388E" w:rsidRDefault="0035388E" w:rsidP="00D65EC5">
            <w:pPr>
              <w:pStyle w:val="Tabletext"/>
            </w:pPr>
          </w:p>
        </w:tc>
        <w:tc>
          <w:tcPr>
            <w:tcW w:w="2304" w:type="dxa"/>
          </w:tcPr>
          <w:p w:rsidR="0035388E" w:rsidRDefault="0035388E" w:rsidP="00D65EC5">
            <w:pPr>
              <w:pStyle w:val="Tabletext"/>
            </w:pPr>
          </w:p>
        </w:tc>
      </w:tr>
    </w:tbl>
    <w:p w:rsidR="0035388E" w:rsidRDefault="0035388E" w:rsidP="0035388E"/>
    <w:p w:rsidR="00D65EC5" w:rsidRDefault="00D65EC5">
      <w:pPr>
        <w:pStyle w:val="Ttulo"/>
      </w:pPr>
      <w:r>
        <w:br w:type="page"/>
      </w:r>
      <w:r>
        <w:lastRenderedPageBreak/>
        <w:t>Tabl</w:t>
      </w:r>
      <w:r w:rsidR="0035388E">
        <w:t>a de Contenido</w:t>
      </w:r>
    </w:p>
    <w:p w:rsidR="00070CC5" w:rsidRDefault="00395CCF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 w:rsidRPr="00395CCF">
        <w:fldChar w:fldCharType="begin"/>
      </w:r>
      <w:r w:rsidR="00D65EC5" w:rsidRPr="00BA10B9">
        <w:instrText xml:space="preserve"> TOC \o "1-3" </w:instrText>
      </w:r>
      <w:r w:rsidRPr="00395CCF">
        <w:fldChar w:fldCharType="separate"/>
      </w:r>
      <w:r w:rsidR="00070CC5">
        <w:rPr>
          <w:noProof/>
        </w:rPr>
        <w:t>1.</w:t>
      </w:r>
      <w:r w:rsidR="00070CC5"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="00070CC5">
        <w:rPr>
          <w:noProof/>
        </w:rPr>
        <w:t>Introducción</w:t>
      </w:r>
      <w:r w:rsidR="00070CC5">
        <w:rPr>
          <w:noProof/>
        </w:rPr>
        <w:tab/>
      </w:r>
      <w:r>
        <w:rPr>
          <w:noProof/>
        </w:rPr>
        <w:fldChar w:fldCharType="begin"/>
      </w:r>
      <w:r w:rsidR="00070CC5">
        <w:rPr>
          <w:noProof/>
        </w:rPr>
        <w:instrText xml:space="preserve"> PAGEREF _Toc245116820 \h </w:instrText>
      </w:r>
      <w:r>
        <w:rPr>
          <w:noProof/>
        </w:rPr>
      </w:r>
      <w:r>
        <w:rPr>
          <w:noProof/>
        </w:rPr>
        <w:fldChar w:fldCharType="separate"/>
      </w:r>
      <w:r w:rsidR="00070CC5">
        <w:rPr>
          <w:noProof/>
        </w:rPr>
        <w:t>4</w:t>
      </w:r>
      <w:r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Propósito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_Toc245116821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4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Alcance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_Toc245116822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4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Definición, Acrónimos y Abreviaturas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_Toc245116823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4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Referencias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_Toc245116824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4</w:t>
      </w:r>
      <w:r w:rsidR="00395CCF">
        <w:rPr>
          <w:noProof/>
        </w:rPr>
        <w:fldChar w:fldCharType="end"/>
      </w:r>
    </w:p>
    <w:p w:rsidR="00070CC5" w:rsidRDefault="00070CC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Funcionalidad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_Toc245116825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4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Generar clases java para consumir métodos de la plataforma AMM (Transformación M2T).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_Toc245116826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4</w:t>
      </w:r>
      <w:r w:rsidR="00395CCF">
        <w:rPr>
          <w:noProof/>
        </w:rPr>
        <w:fldChar w:fldCharType="end"/>
      </w:r>
    </w:p>
    <w:p w:rsidR="00070CC5" w:rsidRDefault="00070CC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Requerimientos que Utiliza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_Toc245116827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&lt;Uso del Primer Requerimiento&gt;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_Toc245116828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de Eventos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_Toc245116829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Entradas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_Toc245116830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Archivo en formato XMI Transformación modelo Matemático.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_Toc245116831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Salidas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_Toc245116832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Clases java con métodos para consumir herramienta de optimización de modelos matemáticos.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_Toc245116833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 Básico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_Toc245116834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selecciona en el menú File -&gt; New  generar transformación M2T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_Toc245116835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9D783B">
        <w:rPr>
          <w:noProof/>
        </w:rPr>
        <w:t>El sistema consumirá el modelo matemático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_Toc245116836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realiza transformación apoyado en planillas MT para la generación de clases java.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_Toc245116837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 w:rsidRPr="009D783B">
        <w:rPr>
          <w:noProof/>
        </w:rPr>
        <w:t>El sistema genera clases código java.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_Toc245116838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Flujos Alternativos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_Toc245116839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usuario puede colocar manualmente modelo Matemático en la ruta C:\MDVRP\Model que cumpla con la estructura del metamodelo Origen.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_Toc245116840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Manejo de Situaciones Anormales (casos de excepción)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_Toc245116841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el paso 4.3.3 si el modelo origen no tiene formato y cumple con reglas del metamodelo Origen, no se realizara la transformación.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_Toc245116842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Criterios de Aceptación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_Toc245116843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5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4.6.1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genera código java con métodos para consumir AMM.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_Toc245116844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Pre-condiciones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_Toc245116845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En la ruta C:\MDVRP\Model hay modelo Matemático de tipo XMI.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_Toc245116846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Post-condiciones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_Toc245116847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6.1.1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El sistema genera clases código java.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_Toc245116848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Especificaciones de la Realización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_Toc245116849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Caso de uso generar clases java para consumir métodos de la plataforma AMM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_Toc245116850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6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Diagrama de actividades Generar clases java para consumir métodos de la plataforma AMM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_Toc245116851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7</w:t>
      </w:r>
      <w:r w:rsidR="00395CCF">
        <w:rPr>
          <w:noProof/>
        </w:rPr>
        <w:fldChar w:fldCharType="end"/>
      </w:r>
    </w:p>
    <w:p w:rsidR="00070CC5" w:rsidRDefault="00070CC5">
      <w:pPr>
        <w:pStyle w:val="TD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</w:pPr>
      <w:r>
        <w:rPr>
          <w:noProof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ES"/>
        </w:rPr>
        <w:tab/>
      </w:r>
      <w:r>
        <w:rPr>
          <w:noProof/>
        </w:rPr>
        <w:t>Diagrama de secuencia:</w:t>
      </w:r>
      <w:r>
        <w:rPr>
          <w:noProof/>
        </w:rPr>
        <w:tab/>
      </w:r>
      <w:r w:rsidR="00395CCF">
        <w:rPr>
          <w:noProof/>
        </w:rPr>
        <w:fldChar w:fldCharType="begin"/>
      </w:r>
      <w:r>
        <w:rPr>
          <w:noProof/>
        </w:rPr>
        <w:instrText xml:space="preserve"> PAGEREF _Toc245116852 \h </w:instrText>
      </w:r>
      <w:r w:rsidR="00395CCF">
        <w:rPr>
          <w:noProof/>
        </w:rPr>
      </w:r>
      <w:r w:rsidR="00395CCF">
        <w:rPr>
          <w:noProof/>
        </w:rPr>
        <w:fldChar w:fldCharType="separate"/>
      </w:r>
      <w:r>
        <w:rPr>
          <w:noProof/>
        </w:rPr>
        <w:t>8</w:t>
      </w:r>
      <w:r w:rsidR="00395CCF">
        <w:rPr>
          <w:noProof/>
        </w:rPr>
        <w:fldChar w:fldCharType="end"/>
      </w:r>
    </w:p>
    <w:p w:rsidR="00D65EC5" w:rsidRDefault="00395CCF">
      <w:pPr>
        <w:pStyle w:val="Ttulo"/>
      </w:pPr>
      <w:r>
        <w:fldChar w:fldCharType="end"/>
      </w:r>
      <w:r w:rsidR="00D65EC5" w:rsidRPr="0035388E">
        <w:br w:type="page"/>
      </w:r>
      <w:r w:rsidR="0035388E" w:rsidRPr="0035388E">
        <w:lastRenderedPageBreak/>
        <w:t>Especificación de</w:t>
      </w:r>
      <w:r w:rsidR="0035388E">
        <w:t>l</w:t>
      </w:r>
      <w:r w:rsidR="0035388E" w:rsidRPr="0035388E">
        <w:t xml:space="preserve"> </w:t>
      </w:r>
      <w:r w:rsidR="0035388E">
        <w:t>Caso</w:t>
      </w:r>
      <w:r w:rsidR="0035388E" w:rsidRPr="0035388E">
        <w:t xml:space="preserve"> de Uso y </w:t>
      </w:r>
      <w:r w:rsidR="0035388E">
        <w:t>Realización</w:t>
      </w:r>
      <w:r w:rsidR="00D65EC5" w:rsidRPr="0035388E">
        <w:t xml:space="preserve"> </w:t>
      </w:r>
    </w:p>
    <w:p w:rsidR="0035388E" w:rsidRDefault="007F0BC5" w:rsidP="0035388E">
      <w:pPr>
        <w:pStyle w:val="Ttulo"/>
      </w:pPr>
      <w:r>
        <w:t>Generar</w:t>
      </w:r>
      <w:r w:rsidR="004C17B5">
        <w:t xml:space="preserve"> </w:t>
      </w:r>
      <w:r>
        <w:t xml:space="preserve">clases </w:t>
      </w:r>
      <w:r w:rsidR="005C6798">
        <w:t xml:space="preserve">java </w:t>
      </w:r>
      <w:r>
        <w:t>para consumir</w:t>
      </w:r>
      <w:r w:rsidR="005C6798">
        <w:t xml:space="preserve"> métodos de la plataforma</w:t>
      </w:r>
      <w:r>
        <w:t xml:space="preserve"> AMM (Transformación M2T</w:t>
      </w:r>
      <w:r w:rsidR="00426DA5">
        <w:t>)</w:t>
      </w:r>
    </w:p>
    <w:p w:rsidR="0035388E" w:rsidRPr="0035388E" w:rsidRDefault="0035388E" w:rsidP="0035388E"/>
    <w:p w:rsidR="00D65EC5" w:rsidRDefault="00D65EC5">
      <w:pPr>
        <w:pStyle w:val="Ttulo1"/>
      </w:pPr>
      <w:bookmarkStart w:id="0" w:name="_Toc456598586"/>
      <w:bookmarkStart w:id="1" w:name="_Toc456600917"/>
      <w:bookmarkStart w:id="2" w:name="_Toc245116820"/>
      <w:r>
        <w:t>Introduc</w:t>
      </w:r>
      <w:bookmarkEnd w:id="0"/>
      <w:bookmarkEnd w:id="1"/>
      <w:r w:rsidR="0035388E">
        <w:t>ción</w:t>
      </w:r>
      <w:bookmarkEnd w:id="2"/>
    </w:p>
    <w:p w:rsidR="00D65EC5" w:rsidRPr="00FD3EE7" w:rsidRDefault="00D65EC5" w:rsidP="00A21B60">
      <w:pPr>
        <w:pStyle w:val="InfoBlue"/>
      </w:pPr>
    </w:p>
    <w:p w:rsidR="00D65EC5" w:rsidRDefault="0035388E">
      <w:pPr>
        <w:pStyle w:val="Ttulo2"/>
      </w:pPr>
      <w:bookmarkStart w:id="3" w:name="_Toc456598587"/>
      <w:bookmarkStart w:id="4" w:name="_Toc456600918"/>
      <w:bookmarkStart w:id="5" w:name="_Toc245116821"/>
      <w:r w:rsidRPr="00A77344">
        <w:t>Propósito</w:t>
      </w:r>
      <w:bookmarkEnd w:id="3"/>
      <w:bookmarkEnd w:id="4"/>
      <w:bookmarkEnd w:id="5"/>
    </w:p>
    <w:p w:rsidR="00A4097C" w:rsidRPr="00A4097C" w:rsidRDefault="00A4097C" w:rsidP="00A4097C">
      <w:pPr>
        <w:ind w:left="1440"/>
        <w:jc w:val="both"/>
        <w:rPr>
          <w:iCs/>
        </w:rPr>
      </w:pPr>
      <w:r w:rsidRPr="00A4097C">
        <w:rPr>
          <w:iCs/>
        </w:rPr>
        <w:t xml:space="preserve">El objetivo principal del </w:t>
      </w:r>
      <w:r>
        <w:rPr>
          <w:iCs/>
        </w:rPr>
        <w:t>caso de</w:t>
      </w:r>
      <w:r w:rsidRPr="00A4097C">
        <w:rPr>
          <w:iCs/>
        </w:rPr>
        <w:t xml:space="preserve"> uso</w:t>
      </w:r>
      <w:r>
        <w:rPr>
          <w:iCs/>
        </w:rPr>
        <w:t xml:space="preserve"> </w:t>
      </w:r>
      <w:r w:rsidR="007F0BC5">
        <w:rPr>
          <w:iCs/>
        </w:rPr>
        <w:t>Generar clases para consumir AMM (Transformación M2T</w:t>
      </w:r>
      <w:r w:rsidR="007A32F6">
        <w:rPr>
          <w:iCs/>
        </w:rPr>
        <w:t>)</w:t>
      </w:r>
      <w:r w:rsidRPr="00A4097C">
        <w:rPr>
          <w:iCs/>
        </w:rPr>
        <w:t xml:space="preserve"> es </w:t>
      </w:r>
      <w:r>
        <w:rPr>
          <w:iCs/>
        </w:rPr>
        <w:t xml:space="preserve">evaluar y analizar </w:t>
      </w:r>
      <w:r w:rsidRPr="00A4097C">
        <w:rPr>
          <w:iCs/>
        </w:rPr>
        <w:t xml:space="preserve">el comportamiento del sistema necesario desde la perspectiva del usuario final para </w:t>
      </w:r>
      <w:r w:rsidR="002B6D2D" w:rsidRPr="00A4097C">
        <w:rPr>
          <w:iCs/>
        </w:rPr>
        <w:t>obtener</w:t>
      </w:r>
      <w:r w:rsidRPr="00A4097C">
        <w:rPr>
          <w:iCs/>
        </w:rPr>
        <w:t xml:space="preserve"> </w:t>
      </w:r>
      <w:r w:rsidR="002B6D2D">
        <w:rPr>
          <w:iCs/>
        </w:rPr>
        <w:t>los</w:t>
      </w:r>
      <w:r w:rsidRPr="00A4097C">
        <w:rPr>
          <w:iCs/>
        </w:rPr>
        <w:t xml:space="preserve"> objetivos </w:t>
      </w:r>
      <w:r w:rsidR="002B6D2D">
        <w:rPr>
          <w:iCs/>
        </w:rPr>
        <w:t>relacionados con el caso de uso, y</w:t>
      </w:r>
      <w:r w:rsidRPr="00A4097C">
        <w:rPr>
          <w:iCs/>
        </w:rPr>
        <w:t xml:space="preserve"> aprobar, la descripción del comportamiento del sistema. </w:t>
      </w:r>
    </w:p>
    <w:p w:rsidR="00A4097C" w:rsidRPr="00A4097C" w:rsidRDefault="00A4097C" w:rsidP="00A4097C"/>
    <w:p w:rsidR="00D65EC5" w:rsidRDefault="0035388E">
      <w:pPr>
        <w:pStyle w:val="Ttulo2"/>
      </w:pPr>
      <w:bookmarkStart w:id="6" w:name="_Toc456598588"/>
      <w:bookmarkStart w:id="7" w:name="_Toc456600919"/>
      <w:bookmarkStart w:id="8" w:name="_Toc245116822"/>
      <w:r w:rsidRPr="00A77344">
        <w:t>Alcance</w:t>
      </w:r>
      <w:bookmarkEnd w:id="6"/>
      <w:bookmarkEnd w:id="7"/>
      <w:bookmarkEnd w:id="8"/>
    </w:p>
    <w:p w:rsidR="009E0E77" w:rsidRPr="009E0E77" w:rsidRDefault="009E0E77" w:rsidP="009E0E77"/>
    <w:p w:rsidR="00D65EC5" w:rsidRDefault="00274562" w:rsidP="00274562">
      <w:pPr>
        <w:ind w:left="1440"/>
        <w:jc w:val="both"/>
        <w:rPr>
          <w:iCs/>
        </w:rPr>
      </w:pPr>
      <w:r w:rsidRPr="00274562">
        <w:rPr>
          <w:iCs/>
        </w:rPr>
        <w:t>Al alcance se encuentra</w:t>
      </w:r>
      <w:r>
        <w:rPr>
          <w:iCs/>
        </w:rPr>
        <w:t xml:space="preserve"> definido al proyecto de Bu</w:t>
      </w:r>
      <w:r w:rsidRPr="00274562">
        <w:rPr>
          <w:iCs/>
        </w:rPr>
        <w:t>sines</w:t>
      </w:r>
      <w:r>
        <w:rPr>
          <w:iCs/>
        </w:rPr>
        <w:t>s</w:t>
      </w:r>
      <w:r w:rsidRPr="00274562">
        <w:rPr>
          <w:iCs/>
        </w:rPr>
        <w:t xml:space="preserve"> CASE</w:t>
      </w: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Default="0035388E">
      <w:pPr>
        <w:pStyle w:val="Ttulo2"/>
      </w:pPr>
      <w:bookmarkStart w:id="9" w:name="_Toc456598589"/>
      <w:bookmarkStart w:id="10" w:name="_Toc456600920"/>
      <w:bookmarkStart w:id="11" w:name="_Toc245116823"/>
      <w:r w:rsidRPr="00A77344">
        <w:t>Definición, Acrónimos y Abreviaturas</w:t>
      </w:r>
      <w:bookmarkEnd w:id="9"/>
      <w:bookmarkEnd w:id="10"/>
      <w:bookmarkEnd w:id="11"/>
    </w:p>
    <w:p w:rsidR="00A21B60" w:rsidRPr="00A21B60" w:rsidRDefault="00A21B60" w:rsidP="00A21B60"/>
    <w:p w:rsidR="00A21B60" w:rsidRDefault="00A21B60" w:rsidP="00A21B60">
      <w:pPr>
        <w:ind w:left="1440"/>
        <w:rPr>
          <w:i/>
          <w:color w:val="0000FF"/>
        </w:rPr>
      </w:pPr>
      <w:r w:rsidRPr="001853F7">
        <w:t xml:space="preserve">Ver el documento </w:t>
      </w:r>
      <w:r w:rsidRPr="001853F7">
        <w:rPr>
          <w:i/>
          <w:color w:val="0000FF"/>
        </w:rPr>
        <w:t>Glosario.doc</w:t>
      </w:r>
    </w:p>
    <w:p w:rsidR="00FD3EE7" w:rsidRPr="00FD3EE7" w:rsidRDefault="00FD3EE7" w:rsidP="00A21B60">
      <w:pPr>
        <w:pStyle w:val="InfoBlue"/>
        <w:ind w:left="0"/>
      </w:pPr>
    </w:p>
    <w:p w:rsidR="00D65EC5" w:rsidRDefault="00D65EC5">
      <w:pPr>
        <w:pStyle w:val="Ttulo2"/>
      </w:pPr>
      <w:bookmarkStart w:id="12" w:name="_Toc456598590"/>
      <w:bookmarkStart w:id="13" w:name="_Toc456600921"/>
      <w:bookmarkStart w:id="14" w:name="_Toc245116824"/>
      <w:r w:rsidRPr="00A77344">
        <w:t>Refer</w:t>
      </w:r>
      <w:bookmarkEnd w:id="12"/>
      <w:bookmarkEnd w:id="13"/>
      <w:r w:rsidR="0035388E" w:rsidRPr="00A77344">
        <w:t>encias</w:t>
      </w:r>
      <w:bookmarkEnd w:id="14"/>
    </w:p>
    <w:p w:rsidR="00A21B60" w:rsidRPr="00A21B60" w:rsidRDefault="00A21B60" w:rsidP="00A21B60"/>
    <w:p w:rsidR="00A21B60" w:rsidRPr="001853F7" w:rsidRDefault="00A21B60" w:rsidP="00A21B60">
      <w:pPr>
        <w:pStyle w:val="Textoindependiente"/>
        <w:ind w:left="1440"/>
        <w:jc w:val="both"/>
        <w:rPr>
          <w:i/>
          <w:color w:val="0000FF"/>
        </w:rPr>
      </w:pPr>
      <w:r w:rsidRPr="001853F7">
        <w:t>Ver el documento</w:t>
      </w:r>
      <w:r w:rsidRPr="001853F7">
        <w:rPr>
          <w:i/>
        </w:rPr>
        <w:t xml:space="preserve"> </w:t>
      </w:r>
      <w:r w:rsidRPr="001853F7">
        <w:rPr>
          <w:i/>
          <w:color w:val="0000FF"/>
        </w:rPr>
        <w:t>Visión.doc</w:t>
      </w:r>
    </w:p>
    <w:p w:rsidR="00FD3EE7" w:rsidRPr="008370ED" w:rsidRDefault="00FD3EE7" w:rsidP="00A21B60">
      <w:pPr>
        <w:pStyle w:val="InfoBlue"/>
        <w:ind w:left="0"/>
      </w:pPr>
    </w:p>
    <w:p w:rsidR="009E0E77" w:rsidRPr="00274562" w:rsidRDefault="009E0E77" w:rsidP="00274562">
      <w:pPr>
        <w:ind w:left="1440"/>
        <w:jc w:val="both"/>
        <w:rPr>
          <w:iCs/>
        </w:rPr>
      </w:pPr>
    </w:p>
    <w:p w:rsidR="00D65EC5" w:rsidRPr="00A77344" w:rsidRDefault="00D65EC5" w:rsidP="00D65EC5">
      <w:pPr>
        <w:pStyle w:val="Ttulo1"/>
      </w:pPr>
      <w:bookmarkStart w:id="15" w:name="_Toc245116825"/>
      <w:r w:rsidRPr="00A77344">
        <w:t>Funcionalidad</w:t>
      </w:r>
      <w:bookmarkEnd w:id="15"/>
    </w:p>
    <w:p w:rsidR="00D65EC5" w:rsidRDefault="00D65EC5" w:rsidP="00251D68">
      <w:pPr>
        <w:pStyle w:val="InfoBlue"/>
      </w:pPr>
    </w:p>
    <w:p w:rsidR="00193C3A" w:rsidRPr="00193C3A" w:rsidRDefault="00193C3A" w:rsidP="00193C3A">
      <w:pPr>
        <w:pStyle w:val="Textoindependiente"/>
      </w:pPr>
    </w:p>
    <w:p w:rsidR="00D65EC5" w:rsidRDefault="007F0BC5" w:rsidP="00D65EC5">
      <w:pPr>
        <w:pStyle w:val="Ttulo2"/>
      </w:pPr>
      <w:bookmarkStart w:id="16" w:name="_Toc245116826"/>
      <w:r>
        <w:t xml:space="preserve">Generar clases </w:t>
      </w:r>
      <w:r w:rsidR="005C6798">
        <w:t xml:space="preserve">java </w:t>
      </w:r>
      <w:r>
        <w:t>para consumir</w:t>
      </w:r>
      <w:r w:rsidR="005C6798">
        <w:t xml:space="preserve"> métodos de la plataforma</w:t>
      </w:r>
      <w:r>
        <w:t xml:space="preserve"> AMM (Transformación M2T</w:t>
      </w:r>
      <w:r w:rsidR="007A32F6">
        <w:t>)</w:t>
      </w:r>
      <w:r w:rsidR="00CB4BF8">
        <w:t>.</w:t>
      </w:r>
      <w:bookmarkEnd w:id="16"/>
    </w:p>
    <w:p w:rsidR="00193C3A" w:rsidRPr="00193C3A" w:rsidRDefault="00193C3A" w:rsidP="00193C3A"/>
    <w:p w:rsidR="00CB4BF8" w:rsidRPr="00B076C1" w:rsidRDefault="00CB4BF8" w:rsidP="00CB4BF8">
      <w:pPr>
        <w:ind w:left="1440"/>
        <w:jc w:val="both"/>
        <w:rPr>
          <w:iCs/>
        </w:rPr>
      </w:pPr>
      <w:r w:rsidRPr="00B076C1">
        <w:rPr>
          <w:iCs/>
        </w:rPr>
        <w:t xml:space="preserve">Corresponde al caso de uso </w:t>
      </w:r>
      <w:r>
        <w:rPr>
          <w:iCs/>
        </w:rPr>
        <w:t>en donde el</w:t>
      </w:r>
      <w:r w:rsidRPr="00B076C1">
        <w:rPr>
          <w:iCs/>
        </w:rPr>
        <w:t xml:space="preserve"> usuario </w:t>
      </w:r>
      <w:r w:rsidR="00E7280B">
        <w:rPr>
          <w:iCs/>
        </w:rPr>
        <w:t>realiza</w:t>
      </w:r>
      <w:r w:rsidR="007F0BC5">
        <w:rPr>
          <w:iCs/>
        </w:rPr>
        <w:t xml:space="preserve"> la creación de clases</w:t>
      </w:r>
      <w:r w:rsidR="003C33DE">
        <w:rPr>
          <w:iCs/>
        </w:rPr>
        <w:t xml:space="preserve"> jav</w:t>
      </w:r>
      <w:r w:rsidR="00E80682">
        <w:rPr>
          <w:iCs/>
        </w:rPr>
        <w:t>a</w:t>
      </w:r>
      <w:r w:rsidR="007F0BC5">
        <w:rPr>
          <w:iCs/>
        </w:rPr>
        <w:t xml:space="preserve"> para consumir </w:t>
      </w:r>
      <w:r w:rsidR="00E80682">
        <w:rPr>
          <w:iCs/>
        </w:rPr>
        <w:t xml:space="preserve">métodos de la plataforma </w:t>
      </w:r>
      <w:r w:rsidR="007F0BC5">
        <w:rPr>
          <w:iCs/>
        </w:rPr>
        <w:t>AMM</w:t>
      </w:r>
      <w:r>
        <w:rPr>
          <w:iCs/>
        </w:rPr>
        <w:t xml:space="preserve">, </w:t>
      </w:r>
      <w:r w:rsidR="00753FA7">
        <w:rPr>
          <w:iCs/>
        </w:rPr>
        <w:t>utilizando</w:t>
      </w:r>
      <w:r w:rsidR="006F62C0">
        <w:rPr>
          <w:iCs/>
        </w:rPr>
        <w:t xml:space="preserve"> </w:t>
      </w:r>
      <w:r w:rsidR="007A32F6">
        <w:rPr>
          <w:iCs/>
        </w:rPr>
        <w:t>transformaciones</w:t>
      </w:r>
      <w:r w:rsidR="00753FA7">
        <w:rPr>
          <w:iCs/>
        </w:rPr>
        <w:t xml:space="preserve"> de modelo a </w:t>
      </w:r>
      <w:r w:rsidR="007F0BC5">
        <w:rPr>
          <w:iCs/>
        </w:rPr>
        <w:t>código java</w:t>
      </w:r>
      <w:r w:rsidR="007A32F6">
        <w:rPr>
          <w:iCs/>
        </w:rPr>
        <w:t xml:space="preserve"> </w:t>
      </w:r>
      <w:r w:rsidR="00753FA7">
        <w:rPr>
          <w:iCs/>
        </w:rPr>
        <w:t>(</w:t>
      </w:r>
      <w:r w:rsidR="007F0BC5">
        <w:rPr>
          <w:iCs/>
        </w:rPr>
        <w:t>M2T</w:t>
      </w:r>
      <w:r w:rsidR="00753FA7">
        <w:rPr>
          <w:iCs/>
        </w:rPr>
        <w:t>)</w:t>
      </w:r>
      <w:r w:rsidR="007A32F6">
        <w:rPr>
          <w:iCs/>
        </w:rPr>
        <w:t xml:space="preserve"> con la herramienta </w:t>
      </w:r>
      <w:r w:rsidR="007F0BC5">
        <w:rPr>
          <w:iCs/>
        </w:rPr>
        <w:t>Aceleo</w:t>
      </w:r>
      <w:r w:rsidR="007A32F6">
        <w:rPr>
          <w:iCs/>
        </w:rPr>
        <w:t xml:space="preserve"> de eclipse, esta transformación consumi</w:t>
      </w:r>
      <w:r w:rsidR="00D33F1C">
        <w:rPr>
          <w:iCs/>
        </w:rPr>
        <w:t xml:space="preserve">rá información del modelo </w:t>
      </w:r>
      <w:r w:rsidR="00E7280B">
        <w:rPr>
          <w:iCs/>
        </w:rPr>
        <w:t>Matemático</w:t>
      </w:r>
      <w:r w:rsidR="007A32F6">
        <w:rPr>
          <w:iCs/>
        </w:rPr>
        <w:t xml:space="preserve"> (archivo XMI)</w:t>
      </w:r>
      <w:r w:rsidR="00E7280B">
        <w:rPr>
          <w:iCs/>
        </w:rPr>
        <w:t xml:space="preserve"> efectuando la generación de código java para consumir métodos  de la herramienta de optimización de modelos matemáticos.</w:t>
      </w:r>
    </w:p>
    <w:p w:rsidR="00CB4BF8" w:rsidRPr="00CB4BF8" w:rsidRDefault="00CB4BF8" w:rsidP="00CB4BF8"/>
    <w:p w:rsidR="00D65EC5" w:rsidRPr="00251D68" w:rsidRDefault="00D65EC5" w:rsidP="00D65EC5">
      <w:pPr>
        <w:pStyle w:val="Textoindependiente"/>
      </w:pPr>
    </w:p>
    <w:tbl>
      <w:tblPr>
        <w:tblStyle w:val="Tablaconcuadrcula"/>
        <w:tblW w:w="0" w:type="auto"/>
        <w:tblLook w:val="01E0"/>
      </w:tblPr>
      <w:tblGrid>
        <w:gridCol w:w="2375"/>
        <w:gridCol w:w="2375"/>
        <w:gridCol w:w="2375"/>
        <w:gridCol w:w="2375"/>
      </w:tblGrid>
      <w:tr w:rsidR="0035388E" w:rsidRPr="00A77344"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Categoría (Visible/NoVisible)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</w:pPr>
            <w:r w:rsidRPr="00A77344">
              <w:rPr>
                <w:b/>
              </w:rPr>
              <w:t>Tipo (Necesario/Deseable)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Prioridad (Alta/Media/Baja)</w:t>
            </w:r>
          </w:p>
        </w:tc>
        <w:tc>
          <w:tcPr>
            <w:tcW w:w="2375" w:type="dxa"/>
          </w:tcPr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Crítico</w:t>
            </w:r>
          </w:p>
          <w:p w:rsidR="0035388E" w:rsidRPr="00A77344" w:rsidRDefault="0035388E" w:rsidP="00D65EC5">
            <w:pPr>
              <w:jc w:val="center"/>
              <w:rPr>
                <w:b/>
              </w:rPr>
            </w:pPr>
            <w:r w:rsidRPr="00A77344">
              <w:rPr>
                <w:b/>
              </w:rPr>
              <w:t>(SÍ/NO)</w:t>
            </w:r>
          </w:p>
        </w:tc>
      </w:tr>
      <w:tr w:rsidR="0035388E" w:rsidRPr="00A77344">
        <w:tc>
          <w:tcPr>
            <w:tcW w:w="2375" w:type="dxa"/>
          </w:tcPr>
          <w:p w:rsidR="0035388E" w:rsidRPr="00A77344" w:rsidRDefault="00DE29FC" w:rsidP="00D65EC5">
            <w:r>
              <w:t xml:space="preserve">No </w:t>
            </w:r>
            <w:r w:rsidR="00F3203B">
              <w:t>Visible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Necesario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Alta</w:t>
            </w:r>
          </w:p>
        </w:tc>
        <w:tc>
          <w:tcPr>
            <w:tcW w:w="2375" w:type="dxa"/>
          </w:tcPr>
          <w:p w:rsidR="0035388E" w:rsidRPr="00A77344" w:rsidRDefault="00F3203B" w:rsidP="00D65EC5">
            <w:r>
              <w:t>Si</w:t>
            </w:r>
          </w:p>
        </w:tc>
      </w:tr>
    </w:tbl>
    <w:p w:rsidR="0035388E" w:rsidRPr="00A77344" w:rsidRDefault="0035388E" w:rsidP="0035388E"/>
    <w:p w:rsidR="0035388E" w:rsidRPr="00A77344" w:rsidRDefault="0035388E">
      <w:pPr>
        <w:pStyle w:val="Ttulo1"/>
      </w:pPr>
      <w:bookmarkStart w:id="17" w:name="_Toc245116827"/>
      <w:r w:rsidRPr="00A77344">
        <w:t>Requerimientos que Utiliza</w:t>
      </w:r>
      <w:bookmarkEnd w:id="17"/>
    </w:p>
    <w:p w:rsidR="0035388E" w:rsidRPr="00A77344" w:rsidRDefault="0035388E" w:rsidP="0035388E"/>
    <w:p w:rsidR="00DE29FC" w:rsidRDefault="00DE29FC" w:rsidP="00DE29FC">
      <w:pPr>
        <w:pStyle w:val="Ttulo2"/>
        <w:ind w:left="720" w:hanging="720"/>
      </w:pPr>
      <w:bookmarkStart w:id="18" w:name="_Toc245116828"/>
      <w:r>
        <w:t>&lt;Uso del Primer Requerimiento&gt;</w:t>
      </w:r>
      <w:bookmarkEnd w:id="18"/>
    </w:p>
    <w:p w:rsidR="00DE29FC" w:rsidRPr="00DE29FC" w:rsidRDefault="00DE29FC" w:rsidP="00DE29F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6"/>
        <w:gridCol w:w="7974"/>
      </w:tblGrid>
      <w:tr w:rsidR="00DE29FC" w:rsidRPr="00EB3759" w:rsidTr="00AE166D">
        <w:tc>
          <w:tcPr>
            <w:tcW w:w="1526" w:type="dxa"/>
          </w:tcPr>
          <w:p w:rsidR="00DE29FC" w:rsidRPr="00EB3759" w:rsidRDefault="00DE29FC" w:rsidP="00AE166D">
            <w:pPr>
              <w:jc w:val="center"/>
              <w:rPr>
                <w:b/>
              </w:rPr>
            </w:pPr>
            <w:r w:rsidRPr="00EB3759">
              <w:rPr>
                <w:b/>
              </w:rPr>
              <w:t>Identificador</w:t>
            </w:r>
          </w:p>
        </w:tc>
        <w:tc>
          <w:tcPr>
            <w:tcW w:w="7974" w:type="dxa"/>
          </w:tcPr>
          <w:p w:rsidR="00DE29FC" w:rsidRPr="00EB3759" w:rsidRDefault="00DE29FC" w:rsidP="00AE166D">
            <w:pPr>
              <w:jc w:val="center"/>
              <w:rPr>
                <w:b/>
              </w:rPr>
            </w:pPr>
            <w:r w:rsidRPr="00EB3759">
              <w:rPr>
                <w:b/>
              </w:rPr>
              <w:t>Nombre</w:t>
            </w:r>
          </w:p>
        </w:tc>
      </w:tr>
      <w:tr w:rsidR="00DE29FC" w:rsidRPr="00EB3759" w:rsidTr="00AE166D">
        <w:tc>
          <w:tcPr>
            <w:tcW w:w="1526" w:type="dxa"/>
          </w:tcPr>
          <w:p w:rsidR="00DE29FC" w:rsidRPr="00EB3759" w:rsidRDefault="00DE29FC" w:rsidP="00AE166D">
            <w:r>
              <w:t>HCLCM</w:t>
            </w:r>
            <w:r w:rsidR="00E7280B">
              <w:t>M</w:t>
            </w:r>
          </w:p>
        </w:tc>
        <w:tc>
          <w:tcPr>
            <w:tcW w:w="7974" w:type="dxa"/>
          </w:tcPr>
          <w:p w:rsidR="00DE29FC" w:rsidRPr="00EB3759" w:rsidRDefault="00DE29FC" w:rsidP="00E7280B">
            <w:r>
              <w:t xml:space="preserve">Crear Modelo </w:t>
            </w:r>
            <w:r w:rsidR="00E7280B">
              <w:t>Matemático</w:t>
            </w:r>
            <w:r w:rsidR="00D33F1C">
              <w:t xml:space="preserve"> (Transformación M2M)</w:t>
            </w:r>
          </w:p>
        </w:tc>
      </w:tr>
    </w:tbl>
    <w:p w:rsidR="001A5EDE" w:rsidRDefault="001A5EDE" w:rsidP="0035388E"/>
    <w:p w:rsidR="0035388E" w:rsidRDefault="0035388E" w:rsidP="0035388E">
      <w:pPr>
        <w:pStyle w:val="Ttulo1"/>
      </w:pPr>
      <w:bookmarkStart w:id="19" w:name="_Toc423410239"/>
      <w:bookmarkStart w:id="20" w:name="_Toc425054505"/>
      <w:bookmarkStart w:id="21" w:name="_Toc170709688"/>
      <w:bookmarkStart w:id="22" w:name="_Toc245116829"/>
      <w:r>
        <w:t>Flujo de Eventos</w:t>
      </w:r>
      <w:bookmarkEnd w:id="19"/>
      <w:bookmarkEnd w:id="20"/>
      <w:bookmarkEnd w:id="21"/>
      <w:bookmarkEnd w:id="22"/>
    </w:p>
    <w:p w:rsidR="0035388E" w:rsidRPr="0035388E" w:rsidRDefault="0035388E" w:rsidP="0035388E"/>
    <w:p w:rsidR="0035388E" w:rsidRDefault="0035388E" w:rsidP="0035388E">
      <w:pPr>
        <w:pStyle w:val="Ttulo2"/>
      </w:pPr>
      <w:bookmarkStart w:id="23" w:name="_Toc245116830"/>
      <w:r>
        <w:t>Entradas</w:t>
      </w:r>
      <w:bookmarkEnd w:id="23"/>
    </w:p>
    <w:p w:rsidR="003B010D" w:rsidRPr="003B010D" w:rsidRDefault="003B010D" w:rsidP="003B010D"/>
    <w:p w:rsidR="00CA2F73" w:rsidRPr="003D5932" w:rsidRDefault="003D5932" w:rsidP="003D5932">
      <w:pPr>
        <w:pStyle w:val="Ttulo3"/>
        <w:numPr>
          <w:ilvl w:val="2"/>
          <w:numId w:val="23"/>
        </w:numPr>
      </w:pPr>
      <w:bookmarkStart w:id="24" w:name="_Toc245116831"/>
      <w:r w:rsidRPr="00CA2F73">
        <w:t xml:space="preserve">Archivo en formato XMI Transformación </w:t>
      </w:r>
      <w:r>
        <w:t>modelo Matemático</w:t>
      </w:r>
      <w:r w:rsidRPr="00CA2F73">
        <w:t>.</w:t>
      </w:r>
      <w:bookmarkEnd w:id="24"/>
    </w:p>
    <w:p w:rsidR="003B010D" w:rsidRPr="003B010D" w:rsidRDefault="003B010D" w:rsidP="003B010D"/>
    <w:p w:rsidR="0035388E" w:rsidRDefault="0035388E" w:rsidP="0035388E">
      <w:pPr>
        <w:pStyle w:val="Ttulo2"/>
      </w:pPr>
      <w:bookmarkStart w:id="25" w:name="_Toc245116832"/>
      <w:r>
        <w:t>Salidas</w:t>
      </w:r>
      <w:bookmarkEnd w:id="25"/>
    </w:p>
    <w:p w:rsidR="000D3942" w:rsidRPr="000D3942" w:rsidRDefault="000D3942" w:rsidP="000D3942"/>
    <w:p w:rsidR="003B010D" w:rsidRDefault="003D5932" w:rsidP="00CA2F73">
      <w:pPr>
        <w:pStyle w:val="Ttulo3"/>
        <w:numPr>
          <w:ilvl w:val="2"/>
          <w:numId w:val="23"/>
        </w:numPr>
      </w:pPr>
      <w:bookmarkStart w:id="26" w:name="_Toc245116833"/>
      <w:r>
        <w:t>Clases java con métodos para consumir herramienta de optimización de modelos matemáticos</w:t>
      </w:r>
      <w:r w:rsidR="00CA2F73" w:rsidRPr="00CA2F73">
        <w:t>.</w:t>
      </w:r>
      <w:bookmarkEnd w:id="26"/>
    </w:p>
    <w:p w:rsidR="00CA2F73" w:rsidRPr="00CA2F73" w:rsidRDefault="00CA2F73" w:rsidP="00CA2F73"/>
    <w:p w:rsidR="0035388E" w:rsidRDefault="0035388E" w:rsidP="0035388E">
      <w:pPr>
        <w:pStyle w:val="Ttulo2"/>
      </w:pPr>
      <w:bookmarkStart w:id="27" w:name="_Toc245116834"/>
      <w:r>
        <w:t>Flujo Básico</w:t>
      </w:r>
      <w:bookmarkEnd w:id="27"/>
    </w:p>
    <w:p w:rsidR="000D3942" w:rsidRPr="000D3942" w:rsidRDefault="000D3942" w:rsidP="000D3942"/>
    <w:p w:rsidR="0035388E" w:rsidRDefault="000E7228" w:rsidP="00C30484">
      <w:pPr>
        <w:pStyle w:val="Ttulo3"/>
        <w:numPr>
          <w:ilvl w:val="2"/>
          <w:numId w:val="23"/>
        </w:numPr>
        <w:rPr>
          <w:color w:val="FF0000"/>
        </w:rPr>
      </w:pPr>
      <w:bookmarkStart w:id="28" w:name="_Toc245116835"/>
      <w:r>
        <w:t xml:space="preserve">El usuario selecciona </w:t>
      </w:r>
      <w:r w:rsidR="00C30484">
        <w:t xml:space="preserve">en </w:t>
      </w:r>
      <w:r>
        <w:t>el menú</w:t>
      </w:r>
      <w:r w:rsidR="00C30484">
        <w:t xml:space="preserve"> File -&gt; New </w:t>
      </w:r>
      <w:r>
        <w:t xml:space="preserve"> </w:t>
      </w:r>
      <w:r w:rsidR="003D5932">
        <w:t>generar transformación M2T</w:t>
      </w:r>
      <w:bookmarkEnd w:id="28"/>
    </w:p>
    <w:p w:rsidR="00E359EF" w:rsidRPr="00E359EF" w:rsidRDefault="00220E77" w:rsidP="008D183E">
      <w:pPr>
        <w:pStyle w:val="Ttulo3"/>
        <w:numPr>
          <w:ilvl w:val="2"/>
          <w:numId w:val="23"/>
        </w:numPr>
      </w:pPr>
      <w:bookmarkStart w:id="29" w:name="_Toc245116836"/>
      <w:r w:rsidRPr="00E359EF">
        <w:rPr>
          <w:i w:val="0"/>
        </w:rPr>
        <w:t xml:space="preserve">El sistema consumirá el modelo </w:t>
      </w:r>
      <w:r w:rsidR="00B42F69">
        <w:rPr>
          <w:i w:val="0"/>
        </w:rPr>
        <w:t>matemático</w:t>
      </w:r>
      <w:bookmarkEnd w:id="29"/>
    </w:p>
    <w:p w:rsidR="00E359EF" w:rsidRPr="00E359EF" w:rsidRDefault="00E359EF" w:rsidP="008D183E">
      <w:pPr>
        <w:pStyle w:val="Ttulo3"/>
        <w:numPr>
          <w:ilvl w:val="2"/>
          <w:numId w:val="23"/>
        </w:numPr>
      </w:pPr>
      <w:bookmarkStart w:id="30" w:name="_Toc245116837"/>
      <w:r w:rsidRPr="00E359EF">
        <w:t xml:space="preserve">El sistema </w:t>
      </w:r>
      <w:r w:rsidR="00B42F69">
        <w:t>realiza transformación apoyado en planillas MT para la generación de clases java.</w:t>
      </w:r>
      <w:bookmarkEnd w:id="30"/>
      <w:r w:rsidR="00B42F69">
        <w:t xml:space="preserve"> </w:t>
      </w:r>
    </w:p>
    <w:p w:rsidR="008D183E" w:rsidRPr="008D183E" w:rsidRDefault="00410060" w:rsidP="008D183E">
      <w:pPr>
        <w:pStyle w:val="Ttulo3"/>
        <w:numPr>
          <w:ilvl w:val="2"/>
          <w:numId w:val="23"/>
        </w:numPr>
      </w:pPr>
      <w:bookmarkStart w:id="31" w:name="_Toc245116838"/>
      <w:r>
        <w:rPr>
          <w:i w:val="0"/>
        </w:rPr>
        <w:t xml:space="preserve">El sistema </w:t>
      </w:r>
      <w:r w:rsidR="008B418D">
        <w:rPr>
          <w:i w:val="0"/>
        </w:rPr>
        <w:t>genera clases código java.</w:t>
      </w:r>
      <w:bookmarkEnd w:id="31"/>
    </w:p>
    <w:p w:rsidR="000D3942" w:rsidRPr="000D3942" w:rsidRDefault="000D3942" w:rsidP="000D3942"/>
    <w:p w:rsidR="0035388E" w:rsidRDefault="0035388E" w:rsidP="0035388E">
      <w:pPr>
        <w:pStyle w:val="Ttulo2"/>
      </w:pPr>
      <w:bookmarkStart w:id="32" w:name="_Toc245116839"/>
      <w:r>
        <w:t>Flujos Alternativos</w:t>
      </w:r>
      <w:bookmarkEnd w:id="32"/>
    </w:p>
    <w:p w:rsidR="003B010D" w:rsidRPr="003B010D" w:rsidRDefault="003B010D" w:rsidP="003B010D"/>
    <w:p w:rsidR="0035388E" w:rsidRDefault="001975F4" w:rsidP="005102A9">
      <w:pPr>
        <w:pStyle w:val="Ttulo3"/>
        <w:numPr>
          <w:ilvl w:val="2"/>
          <w:numId w:val="23"/>
        </w:numPr>
      </w:pPr>
      <w:bookmarkStart w:id="33" w:name="_Toc244935258"/>
      <w:bookmarkStart w:id="34" w:name="_Toc245116840"/>
      <w:r>
        <w:t xml:space="preserve">El usuario puede colocar </w:t>
      </w:r>
      <w:r w:rsidR="0031681C">
        <w:t>manualmente</w:t>
      </w:r>
      <w:r>
        <w:t xml:space="preserve"> modelo </w:t>
      </w:r>
      <w:r w:rsidR="001876B8" w:rsidRPr="00FC1258">
        <w:t>Matemático</w:t>
      </w:r>
      <w:r w:rsidRPr="00FC1258">
        <w:t xml:space="preserve"> </w:t>
      </w:r>
      <w:r w:rsidR="0031681C" w:rsidRPr="00FC1258">
        <w:t xml:space="preserve">en la ruta C:\MDVRP\Model </w:t>
      </w:r>
      <w:r w:rsidRPr="00FC1258">
        <w:t>que</w:t>
      </w:r>
      <w:r>
        <w:t xml:space="preserve"> cumpla con</w:t>
      </w:r>
      <w:r w:rsidR="0031681C">
        <w:t xml:space="preserve"> la estructura del metamodelo Origen.</w:t>
      </w:r>
      <w:bookmarkEnd w:id="33"/>
      <w:bookmarkEnd w:id="34"/>
      <w:r>
        <w:t xml:space="preserve"> </w:t>
      </w:r>
    </w:p>
    <w:p w:rsidR="000D3942" w:rsidRDefault="000D3942" w:rsidP="000D3942"/>
    <w:p w:rsidR="0031681C" w:rsidRPr="000D3942" w:rsidRDefault="0031681C" w:rsidP="000D3942"/>
    <w:p w:rsidR="0035388E" w:rsidRDefault="0035388E" w:rsidP="0035388E">
      <w:pPr>
        <w:pStyle w:val="Ttulo2"/>
      </w:pPr>
      <w:bookmarkStart w:id="35" w:name="_Toc245116841"/>
      <w:r>
        <w:t>Manejo de Situaciones Anormales (casos de excepción)</w:t>
      </w:r>
      <w:bookmarkEnd w:id="35"/>
    </w:p>
    <w:p w:rsidR="003B010D" w:rsidRPr="003B010D" w:rsidRDefault="003B010D" w:rsidP="003B010D"/>
    <w:p w:rsidR="0035388E" w:rsidRDefault="001876B8" w:rsidP="000D3942">
      <w:pPr>
        <w:pStyle w:val="Ttulo3"/>
        <w:numPr>
          <w:ilvl w:val="2"/>
          <w:numId w:val="23"/>
        </w:numPr>
        <w:jc w:val="both"/>
      </w:pPr>
      <w:bookmarkStart w:id="36" w:name="_Toc244935260"/>
      <w:bookmarkStart w:id="37" w:name="_Toc245116842"/>
      <w:r>
        <w:t>En el paso 4.3.3</w:t>
      </w:r>
      <w:r w:rsidR="003B010D">
        <w:t xml:space="preserve"> si el </w:t>
      </w:r>
      <w:r w:rsidR="00211DA5">
        <w:t xml:space="preserve">modelo origen no tiene formato y </w:t>
      </w:r>
      <w:r w:rsidR="00A36188">
        <w:t xml:space="preserve">cumple con </w:t>
      </w:r>
      <w:r w:rsidR="00211DA5">
        <w:t>reglas del metamodelo Origen, no se realizara la transformación</w:t>
      </w:r>
      <w:r w:rsidR="003B010D">
        <w:t>.</w:t>
      </w:r>
      <w:bookmarkEnd w:id="36"/>
      <w:bookmarkEnd w:id="37"/>
    </w:p>
    <w:p w:rsidR="00EB6C29" w:rsidRPr="00EB6C29" w:rsidRDefault="00EB6C29" w:rsidP="00EB6C29"/>
    <w:p w:rsidR="0035388E" w:rsidRDefault="0035388E" w:rsidP="0035388E">
      <w:pPr>
        <w:pStyle w:val="Ttulo2"/>
      </w:pPr>
      <w:bookmarkStart w:id="38" w:name="_Toc245116843"/>
      <w:r>
        <w:t>Criterios de Aceptación</w:t>
      </w:r>
      <w:bookmarkEnd w:id="38"/>
    </w:p>
    <w:p w:rsidR="00EB6C29" w:rsidRPr="00EB6C29" w:rsidRDefault="00EB6C29" w:rsidP="00EB6C29"/>
    <w:p w:rsidR="0035388E" w:rsidRDefault="00EB6C29" w:rsidP="00EB6C29">
      <w:pPr>
        <w:pStyle w:val="Ttulo3"/>
        <w:numPr>
          <w:ilvl w:val="2"/>
          <w:numId w:val="23"/>
        </w:numPr>
        <w:jc w:val="both"/>
      </w:pPr>
      <w:bookmarkStart w:id="39" w:name="_Toc245116844"/>
      <w:r>
        <w:lastRenderedPageBreak/>
        <w:t>El sistema genera</w:t>
      </w:r>
      <w:r w:rsidR="00344205">
        <w:t xml:space="preserve"> </w:t>
      </w:r>
      <w:r w:rsidR="001876B8">
        <w:t>código java</w:t>
      </w:r>
      <w:r w:rsidR="00EB3E6A">
        <w:t xml:space="preserve"> con métodos para consumir AMM</w:t>
      </w:r>
      <w:r>
        <w:t>.</w:t>
      </w:r>
      <w:bookmarkEnd w:id="39"/>
    </w:p>
    <w:p w:rsidR="00EB6C29" w:rsidRPr="00EB6C29" w:rsidRDefault="00EB6C29" w:rsidP="00EB6C29"/>
    <w:p w:rsidR="0035388E" w:rsidRDefault="0035388E" w:rsidP="0035388E">
      <w:pPr>
        <w:pStyle w:val="Ttulo1"/>
      </w:pPr>
      <w:bookmarkStart w:id="40" w:name="_Toc245116845"/>
      <w:r>
        <w:t>Pre-condiciones</w:t>
      </w:r>
      <w:bookmarkEnd w:id="40"/>
    </w:p>
    <w:p w:rsidR="00EB6C29" w:rsidRPr="00EB6C29" w:rsidRDefault="00EB6C29" w:rsidP="00EB6C29"/>
    <w:p w:rsidR="0035388E" w:rsidRDefault="00344205" w:rsidP="00EB6C29">
      <w:pPr>
        <w:pStyle w:val="Ttulo3"/>
        <w:numPr>
          <w:ilvl w:val="2"/>
          <w:numId w:val="23"/>
        </w:numPr>
        <w:jc w:val="both"/>
        <w:rPr>
          <w:color w:val="FF0000"/>
        </w:rPr>
      </w:pPr>
      <w:bookmarkStart w:id="41" w:name="_Toc245116846"/>
      <w:r>
        <w:t xml:space="preserve">En la ruta </w:t>
      </w:r>
      <w:r w:rsidRPr="00344205">
        <w:t>C:\MDVRP\Model</w:t>
      </w:r>
      <w:r>
        <w:t xml:space="preserve"> hay modelo</w:t>
      </w:r>
      <w:r w:rsidR="004E1E86">
        <w:t xml:space="preserve"> </w:t>
      </w:r>
      <w:r w:rsidR="00EB3E6A">
        <w:t>Matemático</w:t>
      </w:r>
      <w:r w:rsidR="004E1E86">
        <w:t xml:space="preserve"> de tipo</w:t>
      </w:r>
      <w:r>
        <w:t xml:space="preserve"> XMI.</w:t>
      </w:r>
      <w:bookmarkEnd w:id="41"/>
    </w:p>
    <w:p w:rsidR="00EB6C29" w:rsidRPr="00EB6C29" w:rsidRDefault="00EB6C29" w:rsidP="00EB6C29"/>
    <w:p w:rsidR="0035388E" w:rsidRDefault="0035388E" w:rsidP="0035388E">
      <w:pPr>
        <w:pStyle w:val="Ttulo1"/>
      </w:pPr>
      <w:bookmarkStart w:id="42" w:name="_Toc245116847"/>
      <w:r>
        <w:t>Pos</w:t>
      </w:r>
      <w:r w:rsidR="00536368">
        <w:t>t</w:t>
      </w:r>
      <w:r>
        <w:t>-condiciones</w:t>
      </w:r>
      <w:bookmarkEnd w:id="42"/>
    </w:p>
    <w:p w:rsidR="00EB6C29" w:rsidRDefault="00EB6C29" w:rsidP="00EB6C29"/>
    <w:p w:rsidR="00EB6C29" w:rsidRPr="00EB6C29" w:rsidRDefault="00EB6C29" w:rsidP="00C56905">
      <w:pPr>
        <w:pStyle w:val="Ttulo3"/>
        <w:numPr>
          <w:ilvl w:val="2"/>
          <w:numId w:val="23"/>
        </w:numPr>
        <w:jc w:val="both"/>
      </w:pPr>
      <w:bookmarkStart w:id="43" w:name="_Toc245116848"/>
      <w:r>
        <w:t xml:space="preserve">El sistema </w:t>
      </w:r>
      <w:r w:rsidR="00EB3E6A">
        <w:t>genera clases código java.</w:t>
      </w:r>
      <w:bookmarkEnd w:id="43"/>
    </w:p>
    <w:p w:rsidR="00D65EC5" w:rsidRDefault="00D65EC5" w:rsidP="00D65EC5"/>
    <w:p w:rsidR="0035388E" w:rsidRDefault="00D65EC5" w:rsidP="00D65EC5">
      <w:pPr>
        <w:pStyle w:val="Ttulo1"/>
      </w:pPr>
      <w:bookmarkStart w:id="44" w:name="_Toc245116849"/>
      <w:r w:rsidRPr="00EA04E7">
        <w:t xml:space="preserve">Especificaciones de la </w:t>
      </w:r>
      <w:r>
        <w:t>R</w:t>
      </w:r>
      <w:r w:rsidRPr="00EA04E7">
        <w:t>ealización</w:t>
      </w:r>
      <w:bookmarkEnd w:id="44"/>
    </w:p>
    <w:p w:rsidR="00D65EC5" w:rsidRDefault="00D65EC5" w:rsidP="00D65EC5"/>
    <w:p w:rsidR="0035388E" w:rsidRDefault="007E0F1C" w:rsidP="00D65EC5">
      <w:pPr>
        <w:pStyle w:val="Ttulo2"/>
      </w:pPr>
      <w:bookmarkStart w:id="45" w:name="_Toc245116850"/>
      <w:r>
        <w:t>Caso de uso generar clases java para consumir métodos de la plataforma AMM</w:t>
      </w:r>
      <w:bookmarkEnd w:id="45"/>
    </w:p>
    <w:p w:rsidR="007E0F1C" w:rsidRDefault="007E0F1C" w:rsidP="007E0F1C"/>
    <w:p w:rsidR="007E0F1C" w:rsidRPr="007E0F1C" w:rsidRDefault="007E0F1C" w:rsidP="007E0F1C"/>
    <w:p w:rsidR="0035388E" w:rsidRPr="0035388E" w:rsidRDefault="0035388E" w:rsidP="0035388E"/>
    <w:p w:rsidR="0035388E" w:rsidRPr="0035388E" w:rsidRDefault="007E0F1C" w:rsidP="007E0F1C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939790" cy="1843405"/>
            <wp:effectExtent l="1905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88E" w:rsidRDefault="007E0F1C" w:rsidP="007E0F1C">
      <w:pPr>
        <w:jc w:val="center"/>
      </w:pPr>
      <w:r>
        <w:t>Caso de uso Generar clases java para consumir métodos de la plataforma AMM</w:t>
      </w:r>
    </w:p>
    <w:p w:rsidR="00886888" w:rsidRDefault="00886888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1D4875" w:rsidRDefault="001D4875" w:rsidP="007E0F1C">
      <w:pPr>
        <w:jc w:val="center"/>
      </w:pPr>
    </w:p>
    <w:p w:rsidR="00886888" w:rsidRDefault="001D4875" w:rsidP="001D4875">
      <w:pPr>
        <w:pStyle w:val="Ttulo2"/>
      </w:pPr>
      <w:bookmarkStart w:id="46" w:name="_Toc244932442"/>
      <w:bookmarkStart w:id="47" w:name="_Toc245116851"/>
      <w:r>
        <w:lastRenderedPageBreak/>
        <w:t xml:space="preserve">Diagrama de actividades </w:t>
      </w:r>
      <w:bookmarkEnd w:id="46"/>
      <w:r>
        <w:t>Generar clases java para consumir métodos de la plataforma AMM</w:t>
      </w:r>
      <w:bookmarkEnd w:id="47"/>
    </w:p>
    <w:p w:rsidR="001D4875" w:rsidRDefault="001D4875" w:rsidP="001D4875">
      <w:pPr>
        <w:pStyle w:val="ModelerNormal"/>
        <w:spacing w:after="120"/>
        <w:jc w:val="center"/>
      </w:pPr>
      <w:r>
        <w:rPr>
          <w:noProof/>
          <w:lang w:val="es-ES"/>
        </w:rPr>
        <w:drawing>
          <wp:inline distT="0" distB="0" distL="0" distR="0">
            <wp:extent cx="5610860" cy="2494280"/>
            <wp:effectExtent l="19050" t="0" r="8890" b="0"/>
            <wp:docPr id="46" name="Imagen 46" descr="63392766363234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63392766363234375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75" w:rsidRPr="001D4875" w:rsidRDefault="001D4875" w:rsidP="001D4875">
      <w:pPr>
        <w:pStyle w:val="ModelerNormal"/>
        <w:spacing w:after="120"/>
        <w:jc w:val="center"/>
        <w:rPr>
          <w:lang w:val="es-ES"/>
        </w:rPr>
      </w:pPr>
      <w:r w:rsidRPr="001D4875">
        <w:rPr>
          <w:lang w:val="es-ES"/>
        </w:rPr>
        <w:t>Diagrama de actividades Generar clases java para consumir metamodelos de la</w:t>
      </w:r>
      <w:r>
        <w:rPr>
          <w:lang w:val="es-ES"/>
        </w:rPr>
        <w:t xml:space="preserve"> </w:t>
      </w:r>
      <w:r w:rsidRPr="001D4875">
        <w:rPr>
          <w:lang w:val="es-ES"/>
        </w:rPr>
        <w:t xml:space="preserve">plataforma AMM </w:t>
      </w:r>
    </w:p>
    <w:p w:rsidR="001D4875" w:rsidRPr="001D4875" w:rsidRDefault="001D4875" w:rsidP="001D4875">
      <w:pPr>
        <w:pStyle w:val="ModelerNormal"/>
        <w:spacing w:after="80"/>
        <w:jc w:val="left"/>
        <w:rPr>
          <w:b/>
          <w:sz w:val="26"/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5" name="Imagen 25" descr="Start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rt_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Inicio</w:t>
      </w:r>
    </w:p>
    <w:p w:rsidR="001D4875" w:rsidRPr="001D4875" w:rsidRDefault="001D4875" w:rsidP="001D4875">
      <w:pPr>
        <w:pStyle w:val="Normal4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6" name="Imagen 26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4875">
        <w:rPr>
          <w:lang w:val="es-ES"/>
        </w:rPr>
        <w:t xml:space="preserve">  </w:t>
      </w:r>
      <w:bookmarkStart w:id="48" w:name="_Toc244932692"/>
      <w:r w:rsidRPr="001D4875">
        <w:rPr>
          <w:lang w:val="es-ES"/>
        </w:rPr>
        <w:t>Selecciona Generar transformación M2T</w:t>
      </w:r>
      <w:bookmarkEnd w:id="48"/>
    </w:p>
    <w:p w:rsidR="001D4875" w:rsidRPr="001D4875" w:rsidRDefault="001D4875" w:rsidP="001D4875">
      <w:pPr>
        <w:pStyle w:val="ModelerNormal"/>
        <w:spacing w:after="120"/>
        <w:ind w:left="1368"/>
        <w:jc w:val="left"/>
        <w:rPr>
          <w:lang w:val="es-ES"/>
        </w:rPr>
      </w:pPr>
      <w:r w:rsidRPr="001D4875">
        <w:rPr>
          <w:lang w:val="es-ES"/>
        </w:rPr>
        <w:t>El usuario selecciona en el menú File -&gt; New  Generar transformación M2T</w:t>
      </w:r>
    </w:p>
    <w:p w:rsidR="001D4875" w:rsidRPr="001D4875" w:rsidRDefault="001D4875" w:rsidP="001D4875">
      <w:pPr>
        <w:pStyle w:val="ModelerNormal"/>
        <w:spacing w:after="120"/>
        <w:jc w:val="left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7" name="Imagen 27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9" w:name="_Toc244932693"/>
      <w:r w:rsidRPr="001D4875">
        <w:rPr>
          <w:lang w:val="es-ES"/>
        </w:rPr>
        <w:t>Consume Modelo Matemático</w:t>
      </w:r>
      <w:bookmarkEnd w:id="49"/>
    </w:p>
    <w:p w:rsidR="001D4875" w:rsidRPr="001D4875" w:rsidRDefault="001D4875" w:rsidP="001D4875">
      <w:pPr>
        <w:pStyle w:val="ModelerNormal"/>
        <w:spacing w:after="120"/>
        <w:ind w:left="1368"/>
        <w:jc w:val="left"/>
        <w:rPr>
          <w:lang w:val="es-ES"/>
        </w:rPr>
      </w:pPr>
      <w:r w:rsidRPr="001D4875">
        <w:rPr>
          <w:lang w:val="es-ES"/>
        </w:rPr>
        <w:t>El sistema consumirá el modelo Matemático</w:t>
      </w:r>
    </w:p>
    <w:p w:rsidR="001D4875" w:rsidRPr="001D4875" w:rsidRDefault="001D4875" w:rsidP="001D4875">
      <w:pPr>
        <w:pStyle w:val="ModelerNormal"/>
        <w:spacing w:after="120"/>
        <w:jc w:val="left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8" name="Imagen 28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0" w:name="_Toc244932694"/>
      <w:r w:rsidRPr="001D4875">
        <w:rPr>
          <w:lang w:val="es-ES"/>
        </w:rPr>
        <w:t>El sistema realiza transformaciones (M2T)</w:t>
      </w:r>
      <w:bookmarkEnd w:id="50"/>
      <w:r w:rsidRPr="001D4875">
        <w:rPr>
          <w:lang w:val="es-ES"/>
        </w:rPr>
        <w:t xml:space="preserve"> </w:t>
      </w:r>
    </w:p>
    <w:p w:rsidR="001D4875" w:rsidRPr="001D4875" w:rsidRDefault="001D4875" w:rsidP="001D4875">
      <w:pPr>
        <w:pStyle w:val="ModelerNormal"/>
        <w:spacing w:after="120"/>
        <w:ind w:left="1368"/>
        <w:jc w:val="left"/>
        <w:rPr>
          <w:lang w:val="es-ES"/>
        </w:rPr>
      </w:pPr>
      <w:r w:rsidRPr="001D4875">
        <w:rPr>
          <w:lang w:val="es-ES"/>
        </w:rPr>
        <w:t xml:space="preserve">El sistema realiza transformación apoyado en planillas MT para la generación de clases java. </w:t>
      </w:r>
    </w:p>
    <w:p w:rsidR="001D4875" w:rsidRPr="001D4875" w:rsidRDefault="001D4875" w:rsidP="001D4875">
      <w:pPr>
        <w:pStyle w:val="ModelerNormal"/>
        <w:spacing w:after="120"/>
        <w:jc w:val="left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29" name="Imagen 29" descr="Gateway_Data_Base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ateway_Data_Based_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1" w:name="_Toc244932695"/>
      <w:r w:rsidRPr="001D4875">
        <w:rPr>
          <w:lang w:val="es-ES"/>
        </w:rPr>
        <w:t xml:space="preserve"> Existe modelo</w:t>
      </w:r>
      <w:bookmarkEnd w:id="51"/>
    </w:p>
    <w:p w:rsidR="001D4875" w:rsidRPr="001D4875" w:rsidRDefault="001D4875" w:rsidP="001D4875">
      <w:pPr>
        <w:pStyle w:val="ModelerNormal"/>
        <w:spacing w:after="120"/>
        <w:ind w:left="1368"/>
        <w:jc w:val="left"/>
        <w:rPr>
          <w:lang w:val="es-ES"/>
        </w:rPr>
      </w:pPr>
      <w:r>
        <w:rPr>
          <w:lang w:val="es-ES"/>
        </w:rPr>
        <w:t>Si</w:t>
      </w:r>
      <w:r w:rsidRPr="001D4875">
        <w:rPr>
          <w:lang w:val="es-ES"/>
        </w:rPr>
        <w:t xml:space="preserve"> existe modelo Matemático</w:t>
      </w:r>
    </w:p>
    <w:p w:rsidR="001D4875" w:rsidRPr="001D4875" w:rsidRDefault="001D4875" w:rsidP="001D4875">
      <w:pPr>
        <w:pStyle w:val="ModelerNormal"/>
        <w:spacing w:after="200"/>
        <w:jc w:val="left"/>
        <w:rPr>
          <w:b/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lastRenderedPageBreak/>
        <w:drawing>
          <wp:inline distT="0" distB="0" distL="0" distR="0">
            <wp:extent cx="307340" cy="307340"/>
            <wp:effectExtent l="19050" t="0" r="0" b="0"/>
            <wp:docPr id="30" name="Imagen 30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nd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Fin (No existe modelo)</w:t>
      </w:r>
    </w:p>
    <w:p w:rsidR="001D4875" w:rsidRPr="001D4875" w:rsidRDefault="001D4875" w:rsidP="001D4875">
      <w:pPr>
        <w:pStyle w:val="Normal4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1" name="Imagen 31" descr="Task_No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ask_None_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2" w:name="_Toc244932697"/>
      <w:r w:rsidRPr="001D4875">
        <w:rPr>
          <w:lang w:val="es-ES"/>
        </w:rPr>
        <w:t>Generar Modelo</w:t>
      </w:r>
      <w:bookmarkEnd w:id="52"/>
    </w:p>
    <w:p w:rsidR="001D4875" w:rsidRPr="001D4875" w:rsidRDefault="001D4875" w:rsidP="001D4875">
      <w:pPr>
        <w:pStyle w:val="ModelerNormal"/>
        <w:spacing w:after="120"/>
        <w:ind w:left="1368"/>
        <w:jc w:val="left"/>
        <w:rPr>
          <w:lang w:val="es-ES"/>
        </w:rPr>
      </w:pPr>
      <w:r w:rsidRPr="001D4875">
        <w:rPr>
          <w:lang w:val="es-ES"/>
        </w:rPr>
        <w:t>El sistema genera clases código java</w:t>
      </w:r>
    </w:p>
    <w:p w:rsidR="001D4875" w:rsidRPr="001D4875" w:rsidRDefault="001D4875" w:rsidP="001D4875">
      <w:pPr>
        <w:pStyle w:val="ModelerNormal"/>
        <w:spacing w:after="120"/>
        <w:jc w:val="left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2" name="Imagen 32" descr="End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nd_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>Fin (Genera clases Java)</w:t>
      </w:r>
    </w:p>
    <w:p w:rsidR="001D4875" w:rsidRPr="001D4875" w:rsidRDefault="001D4875" w:rsidP="001D4875">
      <w:pPr>
        <w:pStyle w:val="Normal4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3" name="Imagen 33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ane_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3" w:name="_Toc244932699"/>
      <w:r w:rsidRPr="001D4875">
        <w:rPr>
          <w:lang w:val="es-ES"/>
        </w:rPr>
        <w:t>Usuario</w:t>
      </w:r>
      <w:bookmarkEnd w:id="53"/>
    </w:p>
    <w:p w:rsidR="001D4875" w:rsidRPr="001D4875" w:rsidRDefault="001D4875" w:rsidP="001D4875">
      <w:pPr>
        <w:pStyle w:val="Normal4"/>
        <w:rPr>
          <w:lang w:val="es-ES"/>
        </w:rPr>
      </w:pPr>
    </w:p>
    <w:p w:rsidR="001D4875" w:rsidRPr="001D4875" w:rsidRDefault="001D4875" w:rsidP="001D4875">
      <w:pPr>
        <w:pStyle w:val="bizHeading4"/>
        <w:spacing w:after="120"/>
        <w:jc w:val="left"/>
        <w:rPr>
          <w:lang w:val="es-ES"/>
        </w:rPr>
      </w:pPr>
      <w:r w:rsidRPr="001D4875">
        <w:rPr>
          <w:noProof/>
          <w:lang w:val="es-ES"/>
        </w:rPr>
        <w:drawing>
          <wp:inline distT="0" distB="0" distL="0" distR="0">
            <wp:extent cx="307340" cy="307340"/>
            <wp:effectExtent l="19050" t="0" r="0" b="0"/>
            <wp:docPr id="34" name="Imagen 34" descr="Lane_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ane_2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0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54" w:name="_Toc244932700"/>
      <w:r w:rsidRPr="001D4875">
        <w:rPr>
          <w:lang w:val="es-ES"/>
        </w:rPr>
        <w:t>Sistema</w:t>
      </w:r>
      <w:bookmarkEnd w:id="54"/>
    </w:p>
    <w:p w:rsidR="001D4875" w:rsidRDefault="001D4875" w:rsidP="001D4875"/>
    <w:p w:rsidR="005D38E0" w:rsidRDefault="005D38E0" w:rsidP="001D4875"/>
    <w:p w:rsidR="005D38E0" w:rsidRDefault="005D38E0" w:rsidP="005D38E0">
      <w:pPr>
        <w:pStyle w:val="Ttulo2"/>
      </w:pPr>
      <w:bookmarkStart w:id="55" w:name="_Toc245116852"/>
      <w:r>
        <w:t>Diagrama de secuencia:</w:t>
      </w:r>
      <w:bookmarkEnd w:id="55"/>
    </w:p>
    <w:p w:rsidR="005D38E0" w:rsidRDefault="005D38E0" w:rsidP="001D4875"/>
    <w:p w:rsidR="005D38E0" w:rsidRPr="001D4875" w:rsidRDefault="005D38E0" w:rsidP="005D38E0">
      <w:pPr>
        <w:jc w:val="center"/>
      </w:pPr>
      <w:r>
        <w:rPr>
          <w:noProof/>
          <w:lang w:eastAsia="es-ES"/>
        </w:rPr>
        <w:drawing>
          <wp:inline distT="0" distB="0" distL="0" distR="0">
            <wp:extent cx="5695950" cy="332422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8E0" w:rsidRPr="001D4875" w:rsidSect="00E35A5F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696" w:rsidRDefault="00446696">
      <w:r>
        <w:separator/>
      </w:r>
    </w:p>
  </w:endnote>
  <w:endnote w:type="continuationSeparator" w:id="0">
    <w:p w:rsidR="00446696" w:rsidRDefault="004466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umanst521 BT">
    <w:altName w:val="Tahoma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395CC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D65EC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65EC5" w:rsidRDefault="00D65EC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65EC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Pr="0035388E" w:rsidRDefault="007971F6">
          <w:pPr>
            <w:jc w:val="center"/>
          </w:pPr>
          <w:r>
            <w:sym w:font="Symbol" w:char="F0D3"/>
          </w:r>
          <w:r w:rsidRPr="009D3B66">
            <w:t xml:space="preserve"> Programa de Ingeniería de sistemas</w:t>
          </w:r>
          <w:r w:rsidRPr="00C76DE8">
            <w:t xml:space="preserve">, </w:t>
          </w:r>
          <w:fldSimple w:instr=" DATE \@ &quot;yyyy&quot; ">
            <w:r w:rsidR="003C33DE">
              <w:rPr>
                <w:noProof/>
              </w:rPr>
              <w:t>2009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5EC5" w:rsidRDefault="00D65EC5">
          <w:pPr>
            <w:jc w:val="right"/>
          </w:pPr>
          <w:r>
            <w:t xml:space="preserve">Página </w:t>
          </w:r>
          <w:r w:rsidR="00395CC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395CCF">
            <w:rPr>
              <w:rStyle w:val="Nmerodepgina"/>
            </w:rPr>
            <w:fldChar w:fldCharType="separate"/>
          </w:r>
          <w:r w:rsidR="003C33DE">
            <w:rPr>
              <w:rStyle w:val="Nmerodepgina"/>
              <w:noProof/>
            </w:rPr>
            <w:t>6</w:t>
          </w:r>
          <w:r w:rsidR="00395CCF">
            <w:rPr>
              <w:rStyle w:val="Nmerodepgina"/>
            </w:rPr>
            <w:fldChar w:fldCharType="end"/>
          </w:r>
        </w:p>
      </w:tc>
    </w:tr>
  </w:tbl>
  <w:p w:rsidR="00D65EC5" w:rsidRDefault="00D65EC5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696" w:rsidRDefault="00446696">
      <w:r>
        <w:separator/>
      </w:r>
    </w:p>
  </w:footnote>
  <w:footnote w:type="continuationSeparator" w:id="0">
    <w:p w:rsidR="00446696" w:rsidRDefault="004466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rPr>
        <w:sz w:val="24"/>
      </w:rPr>
    </w:pPr>
  </w:p>
  <w:p w:rsidR="00D65EC5" w:rsidRDefault="00D65EC5">
    <w:pPr>
      <w:pBdr>
        <w:top w:val="single" w:sz="6" w:space="1" w:color="auto"/>
      </w:pBdr>
      <w:rPr>
        <w:sz w:val="24"/>
      </w:rPr>
    </w:pPr>
  </w:p>
  <w:p w:rsidR="00D65EC5" w:rsidRDefault="00F368E0">
    <w:pPr>
      <w:pBdr>
        <w:bottom w:val="single" w:sz="6" w:space="1" w:color="auto"/>
      </w:pBdr>
      <w:jc w:val="right"/>
      <w:rPr>
        <w:sz w:val="24"/>
      </w:rPr>
    </w:pPr>
    <w:r w:rsidRPr="003334D5">
      <w:rPr>
        <w:rFonts w:ascii="Arial" w:hAnsi="Arial"/>
        <w:b/>
        <w:sz w:val="36"/>
      </w:rPr>
      <w:t>Programa de Ingeniería de Sistemas</w:t>
    </w:r>
  </w:p>
  <w:p w:rsidR="00D65EC5" w:rsidRDefault="00D65EC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65EC5">
      <w:tc>
        <w:tcPr>
          <w:tcW w:w="6379" w:type="dxa"/>
        </w:tcPr>
        <w:p w:rsidR="00D65EC5" w:rsidRPr="0035388E" w:rsidRDefault="00F368E0">
          <w:r w:rsidRPr="009D3B66">
            <w:t>HERRAMIENTA CASE PARA MODELADO DE LOGÍSTICA</w:t>
          </w:r>
          <w:r>
            <w:t xml:space="preserve"> DE </w:t>
          </w:r>
          <w:r w:rsidRPr="009D3B66">
            <w:t>DISTRIBUCIÓN APLICANDO MDA</w:t>
          </w:r>
        </w:p>
      </w:tc>
      <w:tc>
        <w:tcPr>
          <w:tcW w:w="3179" w:type="dxa"/>
        </w:tcPr>
        <w:p w:rsidR="00D65EC5" w:rsidRDefault="00D65EC5">
          <w:pPr>
            <w:tabs>
              <w:tab w:val="left" w:pos="1135"/>
            </w:tabs>
            <w:spacing w:before="40"/>
            <w:ind w:right="68"/>
          </w:pPr>
          <w:r w:rsidRPr="0035388E">
            <w:t xml:space="preserve">  </w:t>
          </w:r>
          <w:r>
            <w:t>Versión:           &lt;1.0&gt;</w:t>
          </w:r>
        </w:p>
      </w:tc>
    </w:tr>
    <w:tr w:rsidR="00D65EC5">
      <w:tc>
        <w:tcPr>
          <w:tcW w:w="6379" w:type="dxa"/>
        </w:tcPr>
        <w:p w:rsidR="00D65EC5" w:rsidRPr="0035388E" w:rsidRDefault="00D65EC5" w:rsidP="007F0BC5">
          <w:r w:rsidRPr="0035388E">
            <w:t>Especificación de</w:t>
          </w:r>
          <w:r>
            <w:t>l</w:t>
          </w:r>
          <w:r w:rsidRPr="0035388E">
            <w:t xml:space="preserve"> </w:t>
          </w:r>
          <w:r>
            <w:t>Caso</w:t>
          </w:r>
          <w:r w:rsidRPr="0035388E">
            <w:t xml:space="preserve"> de Uso y </w:t>
          </w:r>
          <w:r>
            <w:t>Realización</w:t>
          </w:r>
          <w:r w:rsidR="00F368E0">
            <w:t xml:space="preserve">: </w:t>
          </w:r>
          <w:r w:rsidR="007F0BC5">
            <w:t>Generar</w:t>
          </w:r>
          <w:r w:rsidR="00F368E0">
            <w:t xml:space="preserve"> </w:t>
          </w:r>
          <w:r w:rsidR="00176349">
            <w:t>clases</w:t>
          </w:r>
          <w:r w:rsidR="005C6798">
            <w:t xml:space="preserve"> java </w:t>
          </w:r>
          <w:r w:rsidR="00176349">
            <w:t xml:space="preserve"> para consumir </w:t>
          </w:r>
          <w:r w:rsidR="005C6798">
            <w:t xml:space="preserve">métodos de la plataforma </w:t>
          </w:r>
          <w:r w:rsidR="00176349">
            <w:t>AMM</w:t>
          </w:r>
          <w:r w:rsidR="00344205">
            <w:t xml:space="preserve"> (Transformación M2</w:t>
          </w:r>
          <w:r w:rsidR="00176349">
            <w:t>T</w:t>
          </w:r>
          <w:r w:rsidR="00344205">
            <w:t>)</w:t>
          </w:r>
        </w:p>
      </w:tc>
      <w:tc>
        <w:tcPr>
          <w:tcW w:w="3179" w:type="dxa"/>
        </w:tcPr>
        <w:p w:rsidR="00D65EC5" w:rsidRDefault="00D65EC5" w:rsidP="00F368E0">
          <w:r w:rsidRPr="0035388E">
            <w:t xml:space="preserve">  </w:t>
          </w:r>
          <w:r w:rsidR="00F368E0">
            <w:t>Fecha:  &lt;17</w:t>
          </w:r>
          <w:r>
            <w:t>/</w:t>
          </w:r>
          <w:r w:rsidR="00F368E0">
            <w:t>10</w:t>
          </w:r>
          <w:r>
            <w:t>/</w:t>
          </w:r>
          <w:r w:rsidR="00F368E0">
            <w:t>09</w:t>
          </w:r>
          <w:r>
            <w:t>&gt;</w:t>
          </w:r>
        </w:p>
      </w:tc>
    </w:tr>
    <w:tr w:rsidR="00D65EC5">
      <w:tc>
        <w:tcPr>
          <w:tcW w:w="9558" w:type="dxa"/>
          <w:gridSpan w:val="2"/>
        </w:tcPr>
        <w:p w:rsidR="00D65EC5" w:rsidRDefault="00176349" w:rsidP="00344205">
          <w:r>
            <w:t>HCLCCC</w:t>
          </w:r>
        </w:p>
      </w:tc>
    </w:tr>
  </w:tbl>
  <w:p w:rsidR="00D65EC5" w:rsidRDefault="00D65EC5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EC5" w:rsidRDefault="00D65EC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12850A6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A85C10"/>
    <w:multiLevelType w:val="multilevel"/>
    <w:tmpl w:val="4C08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065F81"/>
    <w:multiLevelType w:val="multilevel"/>
    <w:tmpl w:val="68B2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1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2"/>
  </w:num>
  <w:num w:numId="11">
    <w:abstractNumId w:val="10"/>
  </w:num>
  <w:num w:numId="12">
    <w:abstractNumId w:val="19"/>
  </w:num>
  <w:num w:numId="13">
    <w:abstractNumId w:val="9"/>
  </w:num>
  <w:num w:numId="14">
    <w:abstractNumId w:val="4"/>
  </w:num>
  <w:num w:numId="15">
    <w:abstractNumId w:val="18"/>
  </w:num>
  <w:num w:numId="16">
    <w:abstractNumId w:val="14"/>
  </w:num>
  <w:num w:numId="17">
    <w:abstractNumId w:val="5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7"/>
  </w:num>
  <w:num w:numId="22">
    <w:abstractNumId w:val="0"/>
  </w:num>
  <w:num w:numId="2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8"/>
  </w:num>
  <w:num w:numId="41">
    <w:abstractNumId w:val="6"/>
  </w:num>
  <w:num w:numId="42">
    <w:abstractNumId w:val="0"/>
  </w:num>
  <w:num w:numId="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03B"/>
    <w:rsid w:val="0006274D"/>
    <w:rsid w:val="00070CC5"/>
    <w:rsid w:val="000D3942"/>
    <w:rsid w:val="000E7228"/>
    <w:rsid w:val="0011439B"/>
    <w:rsid w:val="001422B4"/>
    <w:rsid w:val="00176349"/>
    <w:rsid w:val="0018361A"/>
    <w:rsid w:val="001876B8"/>
    <w:rsid w:val="00193C3A"/>
    <w:rsid w:val="001975F4"/>
    <w:rsid w:val="001A5EDE"/>
    <w:rsid w:val="001D4875"/>
    <w:rsid w:val="001E6DD4"/>
    <w:rsid w:val="001E771A"/>
    <w:rsid w:val="00211DA5"/>
    <w:rsid w:val="00220E77"/>
    <w:rsid w:val="00251D68"/>
    <w:rsid w:val="00274562"/>
    <w:rsid w:val="002A5AE6"/>
    <w:rsid w:val="002B6D2D"/>
    <w:rsid w:val="002D636A"/>
    <w:rsid w:val="0031681C"/>
    <w:rsid w:val="00344205"/>
    <w:rsid w:val="00352A0C"/>
    <w:rsid w:val="0035388E"/>
    <w:rsid w:val="00395CCF"/>
    <w:rsid w:val="003B010D"/>
    <w:rsid w:val="003C33DE"/>
    <w:rsid w:val="003D5932"/>
    <w:rsid w:val="003D6D19"/>
    <w:rsid w:val="00406DDB"/>
    <w:rsid w:val="00410060"/>
    <w:rsid w:val="00426DA5"/>
    <w:rsid w:val="00446696"/>
    <w:rsid w:val="0048452A"/>
    <w:rsid w:val="004C17B5"/>
    <w:rsid w:val="004C4092"/>
    <w:rsid w:val="004E1E86"/>
    <w:rsid w:val="004E79B9"/>
    <w:rsid w:val="005102A9"/>
    <w:rsid w:val="00536368"/>
    <w:rsid w:val="00546AD9"/>
    <w:rsid w:val="005A6CCC"/>
    <w:rsid w:val="005C6798"/>
    <w:rsid w:val="005D38E0"/>
    <w:rsid w:val="00632D09"/>
    <w:rsid w:val="006A267F"/>
    <w:rsid w:val="006D6772"/>
    <w:rsid w:val="006F1453"/>
    <w:rsid w:val="006F62C0"/>
    <w:rsid w:val="00731501"/>
    <w:rsid w:val="00753FA7"/>
    <w:rsid w:val="007971F6"/>
    <w:rsid w:val="007A32F6"/>
    <w:rsid w:val="007B1408"/>
    <w:rsid w:val="007E0F1C"/>
    <w:rsid w:val="007F0BC5"/>
    <w:rsid w:val="00800286"/>
    <w:rsid w:val="008370ED"/>
    <w:rsid w:val="00886888"/>
    <w:rsid w:val="008B418D"/>
    <w:rsid w:val="008D183E"/>
    <w:rsid w:val="0097156C"/>
    <w:rsid w:val="009E0E77"/>
    <w:rsid w:val="009E4CCD"/>
    <w:rsid w:val="00A160A8"/>
    <w:rsid w:val="00A21B60"/>
    <w:rsid w:val="00A36188"/>
    <w:rsid w:val="00A378E4"/>
    <w:rsid w:val="00A4097C"/>
    <w:rsid w:val="00A5294F"/>
    <w:rsid w:val="00A77344"/>
    <w:rsid w:val="00A94B46"/>
    <w:rsid w:val="00B3058E"/>
    <w:rsid w:val="00B42F69"/>
    <w:rsid w:val="00BA10B9"/>
    <w:rsid w:val="00BB4AC5"/>
    <w:rsid w:val="00BE39A4"/>
    <w:rsid w:val="00BE7990"/>
    <w:rsid w:val="00C30484"/>
    <w:rsid w:val="00C56905"/>
    <w:rsid w:val="00CA2F73"/>
    <w:rsid w:val="00CB4BF8"/>
    <w:rsid w:val="00CB5801"/>
    <w:rsid w:val="00CD79EB"/>
    <w:rsid w:val="00D31EE5"/>
    <w:rsid w:val="00D33F1C"/>
    <w:rsid w:val="00D630AB"/>
    <w:rsid w:val="00D65EC5"/>
    <w:rsid w:val="00D878F2"/>
    <w:rsid w:val="00D95D3B"/>
    <w:rsid w:val="00DE29FC"/>
    <w:rsid w:val="00DF2DE5"/>
    <w:rsid w:val="00E07461"/>
    <w:rsid w:val="00E359EF"/>
    <w:rsid w:val="00E35A5F"/>
    <w:rsid w:val="00E7280B"/>
    <w:rsid w:val="00E7498C"/>
    <w:rsid w:val="00E80682"/>
    <w:rsid w:val="00E87A14"/>
    <w:rsid w:val="00E953CE"/>
    <w:rsid w:val="00EB3E6A"/>
    <w:rsid w:val="00EB6C29"/>
    <w:rsid w:val="00EF40D7"/>
    <w:rsid w:val="00F3203B"/>
    <w:rsid w:val="00F368E0"/>
    <w:rsid w:val="00FC1258"/>
    <w:rsid w:val="00FD3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F"/>
    <w:pPr>
      <w:widowControl w:val="0"/>
      <w:spacing w:line="240" w:lineRule="atLeast"/>
    </w:pPr>
    <w:rPr>
      <w:lang w:eastAsia="en-US"/>
    </w:rPr>
  </w:style>
  <w:style w:type="paragraph" w:styleId="Ttulo1">
    <w:name w:val="heading 1"/>
    <w:aliases w:val="ModelerHeading1"/>
    <w:basedOn w:val="Normal"/>
    <w:next w:val="Normal"/>
    <w:qFormat/>
    <w:rsid w:val="00E35A5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5A5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5A5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5A5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5A5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5A5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5A5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5A5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5A5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5A5F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rsid w:val="00E35A5F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5A5F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5A5F"/>
    <w:pPr>
      <w:ind w:left="900" w:hanging="900"/>
    </w:pPr>
  </w:style>
  <w:style w:type="paragraph" w:styleId="TDC1">
    <w:name w:val="toc 1"/>
    <w:basedOn w:val="Normal"/>
    <w:next w:val="Normal"/>
    <w:uiPriority w:val="39"/>
    <w:rsid w:val="00E35A5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5A5F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5A5F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E35A5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5A5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5A5F"/>
  </w:style>
  <w:style w:type="paragraph" w:customStyle="1" w:styleId="Bullet1">
    <w:name w:val="Bullet1"/>
    <w:basedOn w:val="Normal"/>
    <w:rsid w:val="00E35A5F"/>
    <w:pPr>
      <w:ind w:left="720" w:hanging="432"/>
    </w:pPr>
  </w:style>
  <w:style w:type="paragraph" w:customStyle="1" w:styleId="Bullet2">
    <w:name w:val="Bullet2"/>
    <w:basedOn w:val="Normal"/>
    <w:rsid w:val="00E35A5F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5A5F"/>
    <w:pPr>
      <w:keepLines/>
      <w:spacing w:after="120"/>
    </w:pPr>
  </w:style>
  <w:style w:type="paragraph" w:styleId="Textoindependiente">
    <w:name w:val="Body Text"/>
    <w:basedOn w:val="Normal"/>
    <w:rsid w:val="00E35A5F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5A5F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5A5F"/>
    <w:rPr>
      <w:sz w:val="20"/>
      <w:vertAlign w:val="superscript"/>
    </w:rPr>
  </w:style>
  <w:style w:type="paragraph" w:styleId="Textonotapie">
    <w:name w:val="footnote text"/>
    <w:basedOn w:val="Normal"/>
    <w:semiHidden/>
    <w:rsid w:val="00E35A5F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5A5F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5A5F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5A5F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5A5F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35A5F"/>
    <w:pPr>
      <w:ind w:left="600"/>
    </w:pPr>
  </w:style>
  <w:style w:type="paragraph" w:styleId="TDC5">
    <w:name w:val="toc 5"/>
    <w:basedOn w:val="Normal"/>
    <w:next w:val="Normal"/>
    <w:semiHidden/>
    <w:rsid w:val="00E35A5F"/>
    <w:pPr>
      <w:ind w:left="800"/>
    </w:pPr>
  </w:style>
  <w:style w:type="paragraph" w:styleId="TDC6">
    <w:name w:val="toc 6"/>
    <w:basedOn w:val="Normal"/>
    <w:next w:val="Normal"/>
    <w:semiHidden/>
    <w:rsid w:val="00E35A5F"/>
    <w:pPr>
      <w:ind w:left="1000"/>
    </w:pPr>
  </w:style>
  <w:style w:type="paragraph" w:styleId="TDC7">
    <w:name w:val="toc 7"/>
    <w:basedOn w:val="Normal"/>
    <w:next w:val="Normal"/>
    <w:semiHidden/>
    <w:rsid w:val="00E35A5F"/>
    <w:pPr>
      <w:ind w:left="1200"/>
    </w:pPr>
  </w:style>
  <w:style w:type="paragraph" w:styleId="TDC8">
    <w:name w:val="toc 8"/>
    <w:basedOn w:val="Normal"/>
    <w:next w:val="Normal"/>
    <w:semiHidden/>
    <w:rsid w:val="00E35A5F"/>
    <w:pPr>
      <w:ind w:left="1400"/>
    </w:pPr>
  </w:style>
  <w:style w:type="paragraph" w:styleId="TDC9">
    <w:name w:val="toc 9"/>
    <w:basedOn w:val="Normal"/>
    <w:next w:val="Normal"/>
    <w:semiHidden/>
    <w:rsid w:val="00E35A5F"/>
    <w:pPr>
      <w:ind w:left="1600"/>
    </w:pPr>
  </w:style>
  <w:style w:type="paragraph" w:customStyle="1" w:styleId="Body">
    <w:name w:val="Body"/>
    <w:basedOn w:val="Normal"/>
    <w:rsid w:val="00E35A5F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5A5F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Textoindependiente2">
    <w:name w:val="Body Text 2"/>
    <w:basedOn w:val="Normal"/>
    <w:rsid w:val="00E35A5F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35A5F"/>
    <w:pPr>
      <w:spacing w:after="120"/>
      <w:ind w:left="720"/>
    </w:pPr>
    <w:rPr>
      <w:i/>
      <w:color w:val="0000FF"/>
    </w:rPr>
  </w:style>
  <w:style w:type="paragraph" w:styleId="Sangradetextonormal">
    <w:name w:val="Body Text Indent"/>
    <w:basedOn w:val="Normal"/>
    <w:rsid w:val="00E35A5F"/>
    <w:pPr>
      <w:ind w:left="720"/>
    </w:pPr>
    <w:rPr>
      <w:i/>
      <w:color w:val="0000FF"/>
      <w:u w:val="single"/>
    </w:rPr>
  </w:style>
  <w:style w:type="character" w:styleId="Hipervnculo">
    <w:name w:val="Hyperlink"/>
    <w:basedOn w:val="Fuentedeprrafopredeter"/>
    <w:rsid w:val="00E35A5F"/>
    <w:rPr>
      <w:color w:val="0000FF"/>
      <w:u w:val="single"/>
    </w:rPr>
  </w:style>
  <w:style w:type="character" w:styleId="Hipervnculovisitado">
    <w:name w:val="FollowedHyperlink"/>
    <w:basedOn w:val="Fuentedeprrafopredeter"/>
    <w:rsid w:val="00E35A5F"/>
    <w:rPr>
      <w:color w:val="800080"/>
      <w:u w:val="single"/>
    </w:rPr>
  </w:style>
  <w:style w:type="table" w:styleId="Tablaconcuadrcula">
    <w:name w:val="Table Grid"/>
    <w:basedOn w:val="Tablanormal"/>
    <w:rsid w:val="0035388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4">
    <w:name w:val="index 4"/>
    <w:basedOn w:val="Normal"/>
    <w:next w:val="Normal"/>
    <w:semiHidden/>
    <w:rsid w:val="00352A0C"/>
    <w:pPr>
      <w:tabs>
        <w:tab w:val="right" w:leader="dot" w:pos="4320"/>
      </w:tabs>
      <w:ind w:left="800" w:hanging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B4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4BF8"/>
    <w:rPr>
      <w:rFonts w:ascii="Tahoma" w:hAnsi="Tahoma" w:cs="Tahoma"/>
      <w:sz w:val="16"/>
      <w:szCs w:val="16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F368E0"/>
    <w:rPr>
      <w:rFonts w:ascii="Arial" w:hAnsi="Arial"/>
      <w:b/>
      <w:sz w:val="36"/>
      <w:lang w:val="es-CO" w:eastAsia="en-US"/>
    </w:rPr>
  </w:style>
  <w:style w:type="paragraph" w:styleId="NormalWeb">
    <w:name w:val="Normal (Web)"/>
    <w:basedOn w:val="Normal"/>
    <w:uiPriority w:val="99"/>
    <w:semiHidden/>
    <w:unhideWhenUsed/>
    <w:rsid w:val="00A4097C"/>
    <w:pPr>
      <w:widowControl/>
      <w:spacing w:before="100" w:beforeAutospacing="1" w:after="100" w:afterAutospacing="1" w:line="240" w:lineRule="auto"/>
    </w:pPr>
    <w:rPr>
      <w:sz w:val="24"/>
      <w:szCs w:val="24"/>
      <w:lang w:eastAsia="es-ES"/>
    </w:rPr>
  </w:style>
  <w:style w:type="paragraph" w:customStyle="1" w:styleId="Normal4">
    <w:name w:val="Normal4"/>
    <w:basedOn w:val="Normal"/>
    <w:rsid w:val="00886888"/>
    <w:pPr>
      <w:widowControl/>
      <w:spacing w:before="120" w:line="240" w:lineRule="auto"/>
      <w:ind w:left="504"/>
      <w:jc w:val="both"/>
    </w:pPr>
    <w:rPr>
      <w:rFonts w:ascii="Verdana" w:hAnsi="Verdana"/>
      <w:lang w:val="es-ES_tradnl" w:eastAsia="es-ES"/>
    </w:rPr>
  </w:style>
  <w:style w:type="paragraph" w:customStyle="1" w:styleId="bizHeading2">
    <w:name w:val="bizHeading2"/>
    <w:basedOn w:val="Ttulo2"/>
    <w:next w:val="Normal"/>
    <w:rsid w:val="00886888"/>
    <w:pPr>
      <w:widowControl/>
      <w:tabs>
        <w:tab w:val="num" w:pos="1080"/>
      </w:tabs>
      <w:spacing w:before="240" w:after="100" w:afterAutospacing="1" w:line="240" w:lineRule="auto"/>
      <w:ind w:left="1080" w:hanging="576"/>
      <w:jc w:val="both"/>
    </w:pPr>
    <w:rPr>
      <w:rFonts w:ascii="Humanst521 BT" w:hAnsi="Humanst521 BT"/>
      <w:caps/>
      <w:spacing w:val="98"/>
      <w:sz w:val="28"/>
      <w:szCs w:val="28"/>
      <w:lang w:val="es-ES_tradnl" w:eastAsia="es-ES"/>
    </w:rPr>
  </w:style>
  <w:style w:type="paragraph" w:customStyle="1" w:styleId="bizHeading3">
    <w:name w:val="bizHeading3"/>
    <w:basedOn w:val="Ttulo3"/>
    <w:next w:val="Normal"/>
    <w:rsid w:val="00886888"/>
    <w:pPr>
      <w:widowControl/>
      <w:pBdr>
        <w:top w:val="single" w:sz="4" w:space="1" w:color="auto"/>
      </w:pBdr>
      <w:tabs>
        <w:tab w:val="num" w:pos="1224"/>
      </w:tabs>
      <w:spacing w:before="240" w:line="240" w:lineRule="auto"/>
      <w:ind w:left="1224" w:hanging="720"/>
      <w:jc w:val="both"/>
    </w:pPr>
    <w:rPr>
      <w:rFonts w:ascii="Verdana" w:hAnsi="Verdana"/>
      <w:b/>
      <w:i w:val="0"/>
      <w:caps/>
      <w:sz w:val="24"/>
      <w:szCs w:val="24"/>
      <w:lang w:val="en-US" w:eastAsia="es-ES"/>
    </w:rPr>
  </w:style>
  <w:style w:type="paragraph" w:customStyle="1" w:styleId="bizHeading4">
    <w:name w:val="bizHeading4"/>
    <w:basedOn w:val="Ttulo4"/>
    <w:next w:val="Normal4"/>
    <w:rsid w:val="00886888"/>
    <w:pPr>
      <w:widowControl/>
      <w:tabs>
        <w:tab w:val="num" w:pos="1368"/>
      </w:tabs>
      <w:spacing w:line="240" w:lineRule="auto"/>
      <w:ind w:left="1368" w:hanging="864"/>
      <w:jc w:val="both"/>
    </w:pPr>
    <w:rPr>
      <w:rFonts w:ascii="Verdana" w:hAnsi="Verdana"/>
      <w:b/>
      <w:bCs/>
      <w:lang w:val="en-US" w:eastAsia="es-ES"/>
    </w:rPr>
  </w:style>
  <w:style w:type="paragraph" w:customStyle="1" w:styleId="ModelerNormal">
    <w:name w:val="ModelerNormal"/>
    <w:basedOn w:val="Normal"/>
    <w:qFormat/>
    <w:rsid w:val="00886888"/>
    <w:pPr>
      <w:widowControl/>
      <w:spacing w:before="120" w:line="240" w:lineRule="auto"/>
      <w:jc w:val="both"/>
    </w:pPr>
    <w:rPr>
      <w:rFonts w:ascii="Arial" w:hAnsi="Arial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5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bm\Mis%20documentos\Mis%20archivos%20recibidos\especificacion_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A574F-7EEB-43F3-834B-0788B6064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especificacion_requerimientos.dot</Template>
  <TotalTime>16</TotalTime>
  <Pages>8</Pages>
  <Words>988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Lenovo User</dc:creator>
  <cp:keywords/>
  <dc:description/>
  <cp:lastModifiedBy>Lenovo User</cp:lastModifiedBy>
  <cp:revision>8</cp:revision>
  <cp:lastPrinted>2009-10-30T04:12:00Z</cp:lastPrinted>
  <dcterms:created xsi:type="dcterms:W3CDTF">2009-11-02T18:49:00Z</dcterms:created>
  <dcterms:modified xsi:type="dcterms:W3CDTF">2009-11-11T03:46:00Z</dcterms:modified>
</cp:coreProperties>
</file>