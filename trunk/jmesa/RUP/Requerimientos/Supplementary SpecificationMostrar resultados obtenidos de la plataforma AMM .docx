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E0" w:rsidRPr="009C7BAB" w:rsidRDefault="00F368E0" w:rsidP="00F368E0">
      <w:pPr>
        <w:pStyle w:val="Ttulo"/>
        <w:jc w:val="right"/>
        <w:rPr>
          <w:rFonts w:cs="Arial"/>
          <w:szCs w:val="24"/>
        </w:rPr>
      </w:pPr>
      <w:r>
        <w:rPr>
          <w:rFonts w:cs="Arial"/>
          <w:szCs w:val="24"/>
        </w:rPr>
        <w:t>HERRAMIENTA CASE PARA MODELADO DE LOGISTICA DE DISTRIBUCION APLICANDO MDA</w:t>
      </w:r>
    </w:p>
    <w:p w:rsidR="00426DA5" w:rsidRDefault="0035388E" w:rsidP="00426DA5">
      <w:pPr>
        <w:pStyle w:val="Ttulo"/>
        <w:jc w:val="right"/>
      </w:pPr>
      <w:r w:rsidRPr="0035388E">
        <w:t>Especificación de</w:t>
      </w:r>
      <w:r>
        <w:t>l</w:t>
      </w:r>
      <w:r w:rsidRPr="0035388E">
        <w:t xml:space="preserve"> </w:t>
      </w:r>
      <w:r>
        <w:t>Caso</w:t>
      </w:r>
      <w:r w:rsidRPr="0035388E">
        <w:t xml:space="preserve"> de Uso y </w:t>
      </w:r>
      <w:r>
        <w:t>Realización</w:t>
      </w:r>
      <w:r w:rsidR="004C17B5">
        <w:t xml:space="preserve">: </w:t>
      </w:r>
      <w:r w:rsidR="00AC780D" w:rsidRPr="00AC780D">
        <w:rPr>
          <w:rFonts w:cs="Arial"/>
          <w:color w:val="000000"/>
          <w:lang w:val="es-CO" w:eastAsia="es-ES"/>
        </w:rPr>
        <w:t>Mostrar resultados obtenidos de la plataforma AMM</w:t>
      </w:r>
    </w:p>
    <w:p w:rsidR="004C17B5" w:rsidRDefault="004C17B5" w:rsidP="004C17B5">
      <w:pPr>
        <w:pStyle w:val="Ttulo"/>
        <w:jc w:val="right"/>
      </w:pPr>
    </w:p>
    <w:p w:rsidR="00D65EC5" w:rsidRPr="0035388E" w:rsidRDefault="00D65EC5">
      <w:pPr>
        <w:pStyle w:val="Ttulo"/>
        <w:jc w:val="right"/>
      </w:pPr>
    </w:p>
    <w:p w:rsidR="00D65EC5" w:rsidRPr="0035388E" w:rsidRDefault="00D65EC5">
      <w:pPr>
        <w:pStyle w:val="Ttulo"/>
        <w:jc w:val="right"/>
      </w:pPr>
    </w:p>
    <w:p w:rsidR="00D65EC5" w:rsidRDefault="0035388E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D65EC5">
        <w:rPr>
          <w:sz w:val="28"/>
        </w:rPr>
        <w:t>n &lt;1.0&gt;</w:t>
      </w:r>
    </w:p>
    <w:p w:rsidR="00D65EC5" w:rsidRDefault="00D65EC5"/>
    <w:p w:rsidR="00D65EC5" w:rsidRPr="00352A0C" w:rsidRDefault="00D65EC5"/>
    <w:p w:rsidR="00D65EC5" w:rsidRPr="00352A0C" w:rsidRDefault="00D65EC5"/>
    <w:p w:rsidR="00D65EC5" w:rsidRPr="00352A0C" w:rsidRDefault="00D65EC5"/>
    <w:p w:rsidR="00D65EC5" w:rsidRPr="00352A0C" w:rsidRDefault="00D65EC5"/>
    <w:p w:rsidR="00D65EC5" w:rsidRPr="00352A0C" w:rsidRDefault="00D65EC5">
      <w:pPr>
        <w:pStyle w:val="Ttulo"/>
        <w:rPr>
          <w:sz w:val="28"/>
        </w:rPr>
        <w:sectPr w:rsidR="00D65EC5" w:rsidRPr="00352A0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5388E" w:rsidRDefault="0035388E" w:rsidP="0035388E">
      <w:pPr>
        <w:pStyle w:val="Ttulo"/>
      </w:pPr>
      <w:r>
        <w:lastRenderedPageBreak/>
        <w:t>Historia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368E0">
        <w:tc>
          <w:tcPr>
            <w:tcW w:w="2304" w:type="dxa"/>
          </w:tcPr>
          <w:p w:rsidR="00F368E0" w:rsidRDefault="00F368E0" w:rsidP="00F368E0">
            <w:pPr>
              <w:pStyle w:val="Tabletext"/>
            </w:pPr>
            <w:r>
              <w:t>&lt;17/10/09&gt;</w:t>
            </w:r>
          </w:p>
        </w:tc>
        <w:tc>
          <w:tcPr>
            <w:tcW w:w="1152" w:type="dxa"/>
          </w:tcPr>
          <w:p w:rsidR="00F368E0" w:rsidRDefault="00F368E0" w:rsidP="00D776E2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F368E0" w:rsidRDefault="00F368E0" w:rsidP="00D776E2">
            <w:pPr>
              <w:pStyle w:val="Tabletext"/>
            </w:pPr>
            <w:r>
              <w:t>&lt;Versión  Inicial&gt;</w:t>
            </w:r>
          </w:p>
        </w:tc>
        <w:tc>
          <w:tcPr>
            <w:tcW w:w="2304" w:type="dxa"/>
          </w:tcPr>
          <w:p w:rsidR="00F368E0" w:rsidRDefault="00F368E0" w:rsidP="00D776E2">
            <w:pPr>
              <w:pStyle w:val="Tabletext"/>
            </w:pPr>
            <w:r>
              <w:t>&lt;Juan Carlos Mesa B&gt;</w:t>
            </w:r>
          </w:p>
        </w:tc>
      </w:tr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</w:tr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</w:tr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</w:tr>
    </w:tbl>
    <w:p w:rsidR="0035388E" w:rsidRDefault="0035388E" w:rsidP="0035388E"/>
    <w:p w:rsidR="00D65EC5" w:rsidRDefault="00D65EC5">
      <w:pPr>
        <w:pStyle w:val="Ttulo"/>
      </w:pPr>
      <w:r>
        <w:br w:type="page"/>
      </w:r>
      <w:r>
        <w:lastRenderedPageBreak/>
        <w:t>Tabl</w:t>
      </w:r>
      <w:r w:rsidR="0035388E">
        <w:t>a de Contenido</w:t>
      </w:r>
    </w:p>
    <w:p w:rsidR="00201BF4" w:rsidRDefault="005A494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5A494E">
        <w:fldChar w:fldCharType="begin"/>
      </w:r>
      <w:r w:rsidR="00D65EC5" w:rsidRPr="00BA10B9">
        <w:instrText xml:space="preserve"> TOC \o "1-3" </w:instrText>
      </w:r>
      <w:r w:rsidRPr="005A494E">
        <w:fldChar w:fldCharType="separate"/>
      </w:r>
      <w:r w:rsidR="00201BF4">
        <w:rPr>
          <w:noProof/>
        </w:rPr>
        <w:t>1.</w:t>
      </w:r>
      <w:r w:rsidR="00201BF4"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="00201BF4">
        <w:rPr>
          <w:noProof/>
        </w:rPr>
        <w:t>Introducción</w:t>
      </w:r>
      <w:r w:rsidR="00201BF4">
        <w:rPr>
          <w:noProof/>
        </w:rPr>
        <w:tab/>
      </w:r>
      <w:r w:rsidR="00201BF4">
        <w:rPr>
          <w:noProof/>
        </w:rPr>
        <w:fldChar w:fldCharType="begin"/>
      </w:r>
      <w:r w:rsidR="00201BF4">
        <w:rPr>
          <w:noProof/>
        </w:rPr>
        <w:instrText xml:space="preserve"> PAGEREF _Toc245116853 \h </w:instrText>
      </w:r>
      <w:r w:rsidR="00201BF4">
        <w:rPr>
          <w:noProof/>
        </w:rPr>
      </w:r>
      <w:r w:rsidR="00201BF4">
        <w:rPr>
          <w:noProof/>
        </w:rPr>
        <w:fldChar w:fldCharType="separate"/>
      </w:r>
      <w:r w:rsidR="00201BF4">
        <w:rPr>
          <w:noProof/>
        </w:rPr>
        <w:t>4</w:t>
      </w:r>
      <w:r w:rsidR="00201BF4">
        <w:rPr>
          <w:noProof/>
        </w:rPr>
        <w:fldChar w:fldCharType="end"/>
      </w:r>
    </w:p>
    <w:p w:rsidR="00201BF4" w:rsidRDefault="00201BF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1BF4" w:rsidRDefault="00201BF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1BF4" w:rsidRDefault="00201BF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Definición, Acrónimos y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1BF4" w:rsidRDefault="00201BF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1BF4" w:rsidRDefault="00201BF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Funcionalidad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1BF4" w:rsidRDefault="00201BF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Consumir Herramienta de optimización de modelos matemáticos (AMM).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1BF4" w:rsidRDefault="00201BF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Requerimientos que Utiliza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1BF4" w:rsidRDefault="00201BF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&lt;Uso del Primer Requerimiento&gt;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1BF4" w:rsidRDefault="00201BF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1BF4" w:rsidRDefault="00201BF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Entradas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1BF4" w:rsidRDefault="00201BF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Información resultado de ejecución de 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1BF4" w:rsidRDefault="00201BF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Salidas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1BF4" w:rsidRDefault="00201BF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Información en términos de lógica de negocio.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1BF4" w:rsidRDefault="00201BF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1BF4" w:rsidRDefault="00201BF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selecciona en el menú File -&gt; New  Ver resultado de modelado.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1BF4" w:rsidRDefault="00201BF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consume información resultado de la plataforma AMM.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1BF4" w:rsidRDefault="00201BF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Pr="00AB55E2">
        <w:rPr>
          <w:noProof/>
        </w:rPr>
        <w:t>El sistema procesa información resultado.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1BF4" w:rsidRDefault="00201BF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muestra información en términos de la lógica de negocio.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1BF4" w:rsidRDefault="00201BF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observa resultados y toma decisiones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1BF4" w:rsidRDefault="00201BF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1BF4" w:rsidRDefault="00201BF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puede cancelar la ejecución del modelo matemático.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1BF4" w:rsidRDefault="00201BF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Manejo de Situaciones Anormales (casos de excepción)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1BF4" w:rsidRDefault="00201BF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En el paso 4.3.2 si la información no está generada enviara un mensaje de No hay información para mostrar.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1BF4" w:rsidRDefault="00201BF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1BF4" w:rsidRDefault="00201BF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muestra información resultado del AMM en PDF.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1BF4" w:rsidRDefault="00201BF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1BF4" w:rsidRDefault="00201BF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Debe existir información generada pro AMM.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1BF4" w:rsidRDefault="00201BF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1BF4" w:rsidRDefault="00201BF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Información representada en formato PDF.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1BF4" w:rsidRDefault="00201BF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Especificaciones de la Realización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1BF4" w:rsidRDefault="00201BF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 xml:space="preserve">Caso de uso </w:t>
      </w:r>
      <w:r w:rsidRPr="00AB55E2">
        <w:rPr>
          <w:rFonts w:ascii="Segoe UI" w:hAnsi="Segoe UI" w:cs="Segoe UI"/>
          <w:noProof/>
          <w:color w:val="000000"/>
          <w:lang w:val="es-CO" w:eastAsia="es-ES"/>
        </w:rPr>
        <w:t>Mostrar resultados obtenidos de la plataforma 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1BF4" w:rsidRDefault="00201BF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Mostrar resultados obtenidos de la plataforma 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01BF4" w:rsidRDefault="00201BF4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_Toc245116886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65EC5" w:rsidRDefault="005A494E">
      <w:pPr>
        <w:pStyle w:val="Ttulo"/>
      </w:pPr>
      <w:r>
        <w:fldChar w:fldCharType="end"/>
      </w:r>
      <w:r w:rsidR="00D65EC5" w:rsidRPr="0035388E">
        <w:br w:type="page"/>
      </w:r>
      <w:r w:rsidR="0035388E" w:rsidRPr="0035388E">
        <w:lastRenderedPageBreak/>
        <w:t>Especificación de</w:t>
      </w:r>
      <w:r w:rsidR="0035388E">
        <w:t>l</w:t>
      </w:r>
      <w:r w:rsidR="0035388E" w:rsidRPr="0035388E">
        <w:t xml:space="preserve"> </w:t>
      </w:r>
      <w:r w:rsidR="0035388E">
        <w:t>Caso</w:t>
      </w:r>
      <w:r w:rsidR="0035388E" w:rsidRPr="0035388E">
        <w:t xml:space="preserve"> de Uso y </w:t>
      </w:r>
      <w:r w:rsidR="0035388E">
        <w:t>Realización</w:t>
      </w:r>
      <w:r w:rsidR="00D65EC5" w:rsidRPr="0035388E">
        <w:t xml:space="preserve"> </w:t>
      </w:r>
    </w:p>
    <w:p w:rsidR="0035388E" w:rsidRDefault="00AC780D" w:rsidP="0035388E">
      <w:pPr>
        <w:pStyle w:val="Ttulo"/>
      </w:pPr>
      <w:r>
        <w:t>Mostrar resultados obtenidos de la plataforma AMM</w:t>
      </w:r>
    </w:p>
    <w:p w:rsidR="0035388E" w:rsidRPr="0035388E" w:rsidRDefault="0035388E" w:rsidP="0035388E"/>
    <w:p w:rsidR="00D65EC5" w:rsidRDefault="00D65EC5">
      <w:pPr>
        <w:pStyle w:val="Ttulo1"/>
      </w:pPr>
      <w:bookmarkStart w:id="0" w:name="_Toc456598586"/>
      <w:bookmarkStart w:id="1" w:name="_Toc456600917"/>
      <w:bookmarkStart w:id="2" w:name="_Toc245116853"/>
      <w:r>
        <w:t>Introduc</w:t>
      </w:r>
      <w:bookmarkEnd w:id="0"/>
      <w:bookmarkEnd w:id="1"/>
      <w:r w:rsidR="0035388E">
        <w:t>ción</w:t>
      </w:r>
      <w:bookmarkEnd w:id="2"/>
    </w:p>
    <w:p w:rsidR="00D65EC5" w:rsidRPr="00FD3EE7" w:rsidRDefault="00D65EC5" w:rsidP="00A21B60">
      <w:pPr>
        <w:pStyle w:val="InfoBlue"/>
      </w:pPr>
    </w:p>
    <w:p w:rsidR="00D65EC5" w:rsidRDefault="0035388E">
      <w:pPr>
        <w:pStyle w:val="Ttulo2"/>
      </w:pPr>
      <w:bookmarkStart w:id="3" w:name="_Toc456598587"/>
      <w:bookmarkStart w:id="4" w:name="_Toc456600918"/>
      <w:bookmarkStart w:id="5" w:name="_Toc245116854"/>
      <w:r w:rsidRPr="00A77344">
        <w:t>Propósito</w:t>
      </w:r>
      <w:bookmarkEnd w:id="3"/>
      <w:bookmarkEnd w:id="4"/>
      <w:bookmarkEnd w:id="5"/>
    </w:p>
    <w:p w:rsidR="00A4097C" w:rsidRPr="00A4097C" w:rsidRDefault="00A4097C" w:rsidP="00A4097C">
      <w:pPr>
        <w:ind w:left="1440"/>
        <w:jc w:val="both"/>
        <w:rPr>
          <w:iCs/>
        </w:rPr>
      </w:pPr>
      <w:r w:rsidRPr="00A4097C">
        <w:rPr>
          <w:iCs/>
        </w:rPr>
        <w:t xml:space="preserve">El objetivo principal del </w:t>
      </w:r>
      <w:r>
        <w:rPr>
          <w:iCs/>
        </w:rPr>
        <w:t>caso de</w:t>
      </w:r>
      <w:r w:rsidRPr="00A4097C">
        <w:rPr>
          <w:iCs/>
        </w:rPr>
        <w:t xml:space="preserve"> uso</w:t>
      </w:r>
      <w:r>
        <w:rPr>
          <w:iCs/>
        </w:rPr>
        <w:t xml:space="preserve"> </w:t>
      </w:r>
      <w:r w:rsidR="00AC780D">
        <w:rPr>
          <w:iCs/>
        </w:rPr>
        <w:t>Mostrar resultados obtenidos de la plataforma AMM</w:t>
      </w:r>
      <w:r w:rsidRPr="00A4097C">
        <w:rPr>
          <w:iCs/>
        </w:rPr>
        <w:t xml:space="preserve"> es </w:t>
      </w:r>
      <w:r>
        <w:rPr>
          <w:iCs/>
        </w:rPr>
        <w:t xml:space="preserve">evaluar y analizar </w:t>
      </w:r>
      <w:r w:rsidRPr="00A4097C">
        <w:rPr>
          <w:iCs/>
        </w:rPr>
        <w:t xml:space="preserve">el comportamiento del sistema necesario desde la perspectiva del usuario final para </w:t>
      </w:r>
      <w:r w:rsidR="002B6D2D" w:rsidRPr="00A4097C">
        <w:rPr>
          <w:iCs/>
        </w:rPr>
        <w:t>obtener</w:t>
      </w:r>
      <w:r w:rsidRPr="00A4097C">
        <w:rPr>
          <w:iCs/>
        </w:rPr>
        <w:t xml:space="preserve"> </w:t>
      </w:r>
      <w:r w:rsidR="002B6D2D">
        <w:rPr>
          <w:iCs/>
        </w:rPr>
        <w:t>los</w:t>
      </w:r>
      <w:r w:rsidRPr="00A4097C">
        <w:rPr>
          <w:iCs/>
        </w:rPr>
        <w:t xml:space="preserve"> objetivos </w:t>
      </w:r>
      <w:r w:rsidR="002B6D2D">
        <w:rPr>
          <w:iCs/>
        </w:rPr>
        <w:t>relacionados con el caso de uso, y</w:t>
      </w:r>
      <w:r w:rsidRPr="00A4097C">
        <w:rPr>
          <w:iCs/>
        </w:rPr>
        <w:t xml:space="preserve"> aprobar, la descripción del comportamiento del sistema. </w:t>
      </w:r>
    </w:p>
    <w:p w:rsidR="00A4097C" w:rsidRPr="00A4097C" w:rsidRDefault="00A4097C" w:rsidP="00A4097C"/>
    <w:p w:rsidR="00D65EC5" w:rsidRDefault="0035388E">
      <w:pPr>
        <w:pStyle w:val="Ttulo2"/>
      </w:pPr>
      <w:bookmarkStart w:id="6" w:name="_Toc456598588"/>
      <w:bookmarkStart w:id="7" w:name="_Toc456600919"/>
      <w:bookmarkStart w:id="8" w:name="_Toc245116855"/>
      <w:r w:rsidRPr="00A77344">
        <w:t>Alcance</w:t>
      </w:r>
      <w:bookmarkEnd w:id="6"/>
      <w:bookmarkEnd w:id="7"/>
      <w:bookmarkEnd w:id="8"/>
    </w:p>
    <w:p w:rsidR="009E0E77" w:rsidRPr="009E0E77" w:rsidRDefault="009E0E77" w:rsidP="009E0E77"/>
    <w:p w:rsidR="00D65EC5" w:rsidRDefault="00274562" w:rsidP="00274562">
      <w:pPr>
        <w:ind w:left="1440"/>
        <w:jc w:val="both"/>
        <w:rPr>
          <w:iCs/>
        </w:rPr>
      </w:pPr>
      <w:r w:rsidRPr="00274562">
        <w:rPr>
          <w:iCs/>
        </w:rPr>
        <w:t>Al alcance se encuentra</w:t>
      </w:r>
      <w:r>
        <w:rPr>
          <w:iCs/>
        </w:rPr>
        <w:t xml:space="preserve"> definido al proyecto de Bu</w:t>
      </w:r>
      <w:r w:rsidRPr="00274562">
        <w:rPr>
          <w:iCs/>
        </w:rPr>
        <w:t>sines</w:t>
      </w:r>
      <w:r>
        <w:rPr>
          <w:iCs/>
        </w:rPr>
        <w:t>s</w:t>
      </w:r>
      <w:r w:rsidRPr="00274562">
        <w:rPr>
          <w:iCs/>
        </w:rPr>
        <w:t xml:space="preserve"> CASE</w:t>
      </w:r>
    </w:p>
    <w:p w:rsidR="009E0E77" w:rsidRPr="00274562" w:rsidRDefault="009E0E77" w:rsidP="00274562">
      <w:pPr>
        <w:ind w:left="1440"/>
        <w:jc w:val="both"/>
        <w:rPr>
          <w:iCs/>
        </w:rPr>
      </w:pPr>
    </w:p>
    <w:p w:rsidR="00D65EC5" w:rsidRDefault="0035388E">
      <w:pPr>
        <w:pStyle w:val="Ttulo2"/>
      </w:pPr>
      <w:bookmarkStart w:id="9" w:name="_Toc456598589"/>
      <w:bookmarkStart w:id="10" w:name="_Toc456600920"/>
      <w:bookmarkStart w:id="11" w:name="_Toc245116856"/>
      <w:r w:rsidRPr="00A77344">
        <w:t>Definición, Acrónimos y Abreviaturas</w:t>
      </w:r>
      <w:bookmarkEnd w:id="9"/>
      <w:bookmarkEnd w:id="10"/>
      <w:bookmarkEnd w:id="11"/>
    </w:p>
    <w:p w:rsidR="00A21B60" w:rsidRPr="00A21B60" w:rsidRDefault="00A21B60" w:rsidP="00A21B60"/>
    <w:p w:rsidR="00A21B60" w:rsidRDefault="00A21B60" w:rsidP="00A21B60">
      <w:pPr>
        <w:ind w:left="1440"/>
        <w:rPr>
          <w:i/>
          <w:color w:val="0000FF"/>
        </w:rPr>
      </w:pPr>
      <w:r w:rsidRPr="001853F7">
        <w:t xml:space="preserve">Ver el documento </w:t>
      </w:r>
      <w:r w:rsidRPr="001853F7">
        <w:rPr>
          <w:i/>
          <w:color w:val="0000FF"/>
        </w:rPr>
        <w:t>Glosario.doc</w:t>
      </w:r>
    </w:p>
    <w:p w:rsidR="00FD3EE7" w:rsidRPr="00FD3EE7" w:rsidRDefault="00FD3EE7" w:rsidP="00A21B60">
      <w:pPr>
        <w:pStyle w:val="InfoBlue"/>
        <w:ind w:left="0"/>
      </w:pPr>
    </w:p>
    <w:p w:rsidR="00D65EC5" w:rsidRDefault="00D65EC5">
      <w:pPr>
        <w:pStyle w:val="Ttulo2"/>
      </w:pPr>
      <w:bookmarkStart w:id="12" w:name="_Toc456598590"/>
      <w:bookmarkStart w:id="13" w:name="_Toc456600921"/>
      <w:bookmarkStart w:id="14" w:name="_Toc245116857"/>
      <w:r w:rsidRPr="00A77344">
        <w:t>Refer</w:t>
      </w:r>
      <w:bookmarkEnd w:id="12"/>
      <w:bookmarkEnd w:id="13"/>
      <w:r w:rsidR="0035388E" w:rsidRPr="00A77344">
        <w:t>encias</w:t>
      </w:r>
      <w:bookmarkEnd w:id="14"/>
    </w:p>
    <w:p w:rsidR="00A21B60" w:rsidRPr="00A21B60" w:rsidRDefault="00A21B60" w:rsidP="00A21B60"/>
    <w:p w:rsidR="00A21B60" w:rsidRPr="001853F7" w:rsidRDefault="00A21B60" w:rsidP="00A21B60">
      <w:pPr>
        <w:pStyle w:val="Textoindependiente"/>
        <w:ind w:left="1440"/>
        <w:jc w:val="both"/>
        <w:rPr>
          <w:i/>
          <w:color w:val="0000FF"/>
        </w:rPr>
      </w:pPr>
      <w:r w:rsidRPr="001853F7">
        <w:t>Ver el documento</w:t>
      </w:r>
      <w:r w:rsidRPr="001853F7">
        <w:rPr>
          <w:i/>
        </w:rPr>
        <w:t xml:space="preserve"> </w:t>
      </w:r>
      <w:r w:rsidRPr="001853F7">
        <w:rPr>
          <w:i/>
          <w:color w:val="0000FF"/>
        </w:rPr>
        <w:t>Visión.doc</w:t>
      </w:r>
    </w:p>
    <w:p w:rsidR="00FD3EE7" w:rsidRPr="008370ED" w:rsidRDefault="00FD3EE7" w:rsidP="00A21B60">
      <w:pPr>
        <w:pStyle w:val="InfoBlue"/>
        <w:ind w:left="0"/>
      </w:pPr>
    </w:p>
    <w:p w:rsidR="009E0E77" w:rsidRPr="00274562" w:rsidRDefault="009E0E77" w:rsidP="00274562">
      <w:pPr>
        <w:ind w:left="1440"/>
        <w:jc w:val="both"/>
        <w:rPr>
          <w:iCs/>
        </w:rPr>
      </w:pPr>
    </w:p>
    <w:p w:rsidR="00D65EC5" w:rsidRPr="00A77344" w:rsidRDefault="00D65EC5" w:rsidP="00D65EC5">
      <w:pPr>
        <w:pStyle w:val="Ttulo1"/>
      </w:pPr>
      <w:bookmarkStart w:id="15" w:name="_Toc245116858"/>
      <w:r w:rsidRPr="00A77344">
        <w:t>Funcionalidad</w:t>
      </w:r>
      <w:bookmarkEnd w:id="15"/>
    </w:p>
    <w:p w:rsidR="00D65EC5" w:rsidRDefault="00D65EC5" w:rsidP="00251D68">
      <w:pPr>
        <w:pStyle w:val="InfoBlue"/>
      </w:pPr>
    </w:p>
    <w:p w:rsidR="00193C3A" w:rsidRPr="00193C3A" w:rsidRDefault="00193C3A" w:rsidP="00193C3A">
      <w:pPr>
        <w:pStyle w:val="Textoindependiente"/>
      </w:pPr>
    </w:p>
    <w:p w:rsidR="00D65EC5" w:rsidRDefault="001B17EF" w:rsidP="00D65EC5">
      <w:pPr>
        <w:pStyle w:val="Ttulo2"/>
      </w:pPr>
      <w:bookmarkStart w:id="16" w:name="_Toc245116859"/>
      <w:r>
        <w:t>Consumir Herramienta de optimización de modelos matemáticos (AMM</w:t>
      </w:r>
      <w:r w:rsidR="007A32F6">
        <w:t>)</w:t>
      </w:r>
      <w:r w:rsidR="00CB4BF8">
        <w:t>.</w:t>
      </w:r>
      <w:bookmarkEnd w:id="16"/>
    </w:p>
    <w:p w:rsidR="00193C3A" w:rsidRPr="00193C3A" w:rsidRDefault="00193C3A" w:rsidP="00193C3A"/>
    <w:p w:rsidR="005718CB" w:rsidRDefault="00CB4BF8" w:rsidP="00CB4BF8">
      <w:pPr>
        <w:ind w:left="1440"/>
        <w:jc w:val="both"/>
        <w:rPr>
          <w:iCs/>
        </w:rPr>
      </w:pPr>
      <w:r w:rsidRPr="00B076C1">
        <w:rPr>
          <w:iCs/>
        </w:rPr>
        <w:t xml:space="preserve">Corresponde al caso de uso </w:t>
      </w:r>
      <w:r>
        <w:rPr>
          <w:iCs/>
        </w:rPr>
        <w:t>en donde el</w:t>
      </w:r>
      <w:r w:rsidRPr="00B076C1">
        <w:rPr>
          <w:iCs/>
        </w:rPr>
        <w:t xml:space="preserve"> </w:t>
      </w:r>
      <w:r w:rsidR="006109F1">
        <w:rPr>
          <w:iCs/>
        </w:rPr>
        <w:t xml:space="preserve">sistema toma información resultado de la herramienta de optimización de modelos matemáticos, esta es interpretada y mostrada como resultado del modelo ingresado inicialmente, </w:t>
      </w:r>
      <w:r w:rsidR="006109F1" w:rsidRPr="00C61FA3">
        <w:rPr>
          <w:iCs/>
          <w:color w:val="000000" w:themeColor="text1"/>
        </w:rPr>
        <w:t xml:space="preserve">permitiendo </w:t>
      </w:r>
      <w:r w:rsidR="007229FD" w:rsidRPr="00C61FA3">
        <w:rPr>
          <w:iCs/>
          <w:color w:val="000000" w:themeColor="text1"/>
        </w:rPr>
        <w:t>proponer</w:t>
      </w:r>
      <w:r w:rsidR="006109F1" w:rsidRPr="00C61FA3">
        <w:rPr>
          <w:iCs/>
          <w:color w:val="000000" w:themeColor="text1"/>
        </w:rPr>
        <w:t xml:space="preserve"> la mejor ruta de optimización para cada centro de distribución y su flota vehicular</w:t>
      </w:r>
      <w:r w:rsidR="006109F1">
        <w:rPr>
          <w:iCs/>
        </w:rPr>
        <w:t xml:space="preserve"> </w:t>
      </w:r>
    </w:p>
    <w:p w:rsidR="00CB4BF8" w:rsidRPr="00CB4BF8" w:rsidRDefault="00CB4BF8" w:rsidP="00CB4BF8"/>
    <w:p w:rsidR="00D65EC5" w:rsidRPr="00251D68" w:rsidRDefault="00D65EC5" w:rsidP="00D65EC5">
      <w:pPr>
        <w:pStyle w:val="Textoindependiente"/>
      </w:pPr>
    </w:p>
    <w:tbl>
      <w:tblPr>
        <w:tblStyle w:val="Tablaconcuadrcula"/>
        <w:tblW w:w="0" w:type="auto"/>
        <w:tblLook w:val="01E0"/>
      </w:tblPr>
      <w:tblGrid>
        <w:gridCol w:w="2375"/>
        <w:gridCol w:w="2375"/>
        <w:gridCol w:w="2375"/>
        <w:gridCol w:w="2375"/>
      </w:tblGrid>
      <w:tr w:rsidR="0035388E" w:rsidRPr="00A77344">
        <w:tc>
          <w:tcPr>
            <w:tcW w:w="2375" w:type="dxa"/>
          </w:tcPr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Categoría (Visible/</w:t>
            </w:r>
            <w:r w:rsidR="008F47F3" w:rsidRPr="00A77344">
              <w:rPr>
                <w:b/>
              </w:rPr>
              <w:t>No Visible</w:t>
            </w:r>
            <w:r w:rsidRPr="00A77344">
              <w:rPr>
                <w:b/>
              </w:rPr>
              <w:t>)</w:t>
            </w:r>
          </w:p>
        </w:tc>
        <w:tc>
          <w:tcPr>
            <w:tcW w:w="2375" w:type="dxa"/>
          </w:tcPr>
          <w:p w:rsidR="0035388E" w:rsidRPr="00A77344" w:rsidRDefault="0035388E" w:rsidP="00D65EC5">
            <w:pPr>
              <w:jc w:val="center"/>
            </w:pPr>
            <w:r w:rsidRPr="00A77344">
              <w:rPr>
                <w:b/>
              </w:rPr>
              <w:t>Tipo (Necesario/Deseable)</w:t>
            </w:r>
          </w:p>
        </w:tc>
        <w:tc>
          <w:tcPr>
            <w:tcW w:w="2375" w:type="dxa"/>
          </w:tcPr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Prioridad (Alta/Media/Baja)</w:t>
            </w:r>
          </w:p>
        </w:tc>
        <w:tc>
          <w:tcPr>
            <w:tcW w:w="2375" w:type="dxa"/>
          </w:tcPr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Crítico</w:t>
            </w:r>
          </w:p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(SÍ/NO)</w:t>
            </w:r>
          </w:p>
        </w:tc>
      </w:tr>
      <w:tr w:rsidR="0035388E" w:rsidRPr="00A77344">
        <w:tc>
          <w:tcPr>
            <w:tcW w:w="2375" w:type="dxa"/>
          </w:tcPr>
          <w:p w:rsidR="0035388E" w:rsidRPr="00A77344" w:rsidRDefault="00F3203B" w:rsidP="00D65EC5">
            <w:r>
              <w:t>Visible</w:t>
            </w:r>
          </w:p>
        </w:tc>
        <w:tc>
          <w:tcPr>
            <w:tcW w:w="2375" w:type="dxa"/>
          </w:tcPr>
          <w:p w:rsidR="0035388E" w:rsidRPr="00A77344" w:rsidRDefault="00F3203B" w:rsidP="00D65EC5">
            <w:r>
              <w:t>Necesario</w:t>
            </w:r>
          </w:p>
        </w:tc>
        <w:tc>
          <w:tcPr>
            <w:tcW w:w="2375" w:type="dxa"/>
          </w:tcPr>
          <w:p w:rsidR="0035388E" w:rsidRPr="00A77344" w:rsidRDefault="00F3203B" w:rsidP="00D65EC5">
            <w:r>
              <w:t>Alta</w:t>
            </w:r>
          </w:p>
        </w:tc>
        <w:tc>
          <w:tcPr>
            <w:tcW w:w="2375" w:type="dxa"/>
          </w:tcPr>
          <w:p w:rsidR="0035388E" w:rsidRPr="00A77344" w:rsidRDefault="00F3203B" w:rsidP="00D65EC5">
            <w:r>
              <w:t>Si</w:t>
            </w:r>
          </w:p>
        </w:tc>
      </w:tr>
    </w:tbl>
    <w:p w:rsidR="0035388E" w:rsidRPr="00A77344" w:rsidRDefault="0035388E" w:rsidP="0035388E"/>
    <w:p w:rsidR="0035388E" w:rsidRPr="00A77344" w:rsidRDefault="0035388E">
      <w:pPr>
        <w:pStyle w:val="Ttulo1"/>
      </w:pPr>
      <w:bookmarkStart w:id="17" w:name="_Toc245116860"/>
      <w:r w:rsidRPr="00A77344">
        <w:lastRenderedPageBreak/>
        <w:t>Requerimientos que Utiliza</w:t>
      </w:r>
      <w:bookmarkEnd w:id="17"/>
    </w:p>
    <w:p w:rsidR="0035388E" w:rsidRPr="00A77344" w:rsidRDefault="0035388E" w:rsidP="0035388E"/>
    <w:p w:rsidR="00DE29FC" w:rsidRDefault="00DE29FC" w:rsidP="00DE29FC">
      <w:pPr>
        <w:pStyle w:val="Ttulo2"/>
        <w:ind w:left="720" w:hanging="720"/>
      </w:pPr>
      <w:bookmarkStart w:id="18" w:name="_Toc245116861"/>
      <w:r>
        <w:t>&lt;Uso del Primer Requerimiento&gt;</w:t>
      </w:r>
      <w:bookmarkEnd w:id="18"/>
    </w:p>
    <w:p w:rsidR="00DE29FC" w:rsidRPr="00DE29FC" w:rsidRDefault="00DE29FC" w:rsidP="00DE29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6"/>
        <w:gridCol w:w="7974"/>
      </w:tblGrid>
      <w:tr w:rsidR="00DE29FC" w:rsidRPr="00EB3759" w:rsidTr="00AE166D">
        <w:tc>
          <w:tcPr>
            <w:tcW w:w="1526" w:type="dxa"/>
          </w:tcPr>
          <w:p w:rsidR="00DE29FC" w:rsidRPr="00EB3759" w:rsidRDefault="00DE29FC" w:rsidP="00AE166D">
            <w:pPr>
              <w:jc w:val="center"/>
              <w:rPr>
                <w:b/>
              </w:rPr>
            </w:pPr>
            <w:r w:rsidRPr="00EB3759">
              <w:rPr>
                <w:b/>
              </w:rPr>
              <w:t>Identificador</w:t>
            </w:r>
          </w:p>
        </w:tc>
        <w:tc>
          <w:tcPr>
            <w:tcW w:w="7974" w:type="dxa"/>
          </w:tcPr>
          <w:p w:rsidR="00DE29FC" w:rsidRPr="00EB3759" w:rsidRDefault="00DE29FC" w:rsidP="00AE166D">
            <w:pPr>
              <w:jc w:val="center"/>
              <w:rPr>
                <w:b/>
              </w:rPr>
            </w:pPr>
            <w:r w:rsidRPr="00EB3759">
              <w:rPr>
                <w:b/>
              </w:rPr>
              <w:t>Nombre</w:t>
            </w:r>
          </w:p>
        </w:tc>
      </w:tr>
      <w:tr w:rsidR="00DE29FC" w:rsidRPr="00EB3759" w:rsidTr="00AE166D">
        <w:tc>
          <w:tcPr>
            <w:tcW w:w="1526" w:type="dxa"/>
          </w:tcPr>
          <w:p w:rsidR="00DE29FC" w:rsidRPr="00EB3759" w:rsidRDefault="007229FD" w:rsidP="00AE166D">
            <w:r>
              <w:t>HCLCHO</w:t>
            </w:r>
          </w:p>
        </w:tc>
        <w:tc>
          <w:tcPr>
            <w:tcW w:w="7974" w:type="dxa"/>
          </w:tcPr>
          <w:p w:rsidR="00DE29FC" w:rsidRPr="00EB3759" w:rsidRDefault="007229FD" w:rsidP="00E7280B">
            <w:r>
              <w:rPr>
                <w:rFonts w:ascii="Segoe UI" w:hAnsi="Segoe UI" w:cs="Segoe UI"/>
                <w:color w:val="000000"/>
                <w:lang w:eastAsia="es-ES"/>
              </w:rPr>
              <w:t xml:space="preserve">Consumir </w:t>
            </w:r>
            <w:r>
              <w:rPr>
                <w:iCs/>
              </w:rPr>
              <w:t>Herramienta de Optimización de Modelos Matemáticos (AMM)</w:t>
            </w:r>
          </w:p>
        </w:tc>
      </w:tr>
    </w:tbl>
    <w:p w:rsidR="001A5EDE" w:rsidRDefault="001A5EDE" w:rsidP="0035388E"/>
    <w:p w:rsidR="0035388E" w:rsidRDefault="0035388E" w:rsidP="0035388E">
      <w:pPr>
        <w:pStyle w:val="Ttulo1"/>
      </w:pPr>
      <w:bookmarkStart w:id="19" w:name="_Toc423410239"/>
      <w:bookmarkStart w:id="20" w:name="_Toc425054505"/>
      <w:bookmarkStart w:id="21" w:name="_Toc170709688"/>
      <w:bookmarkStart w:id="22" w:name="_Toc245116862"/>
      <w:r>
        <w:t>Flujo de Eventos</w:t>
      </w:r>
      <w:bookmarkEnd w:id="19"/>
      <w:bookmarkEnd w:id="20"/>
      <w:bookmarkEnd w:id="21"/>
      <w:bookmarkEnd w:id="22"/>
    </w:p>
    <w:p w:rsidR="0035388E" w:rsidRPr="0035388E" w:rsidRDefault="0035388E" w:rsidP="0035388E"/>
    <w:p w:rsidR="0035388E" w:rsidRDefault="0035388E" w:rsidP="0035388E">
      <w:pPr>
        <w:pStyle w:val="Ttulo2"/>
      </w:pPr>
      <w:bookmarkStart w:id="23" w:name="_Toc244942893"/>
      <w:bookmarkStart w:id="24" w:name="_Toc245116863"/>
      <w:r>
        <w:t>Entradas</w:t>
      </w:r>
      <w:bookmarkEnd w:id="23"/>
      <w:bookmarkEnd w:id="24"/>
    </w:p>
    <w:p w:rsidR="003B010D" w:rsidRPr="003B010D" w:rsidRDefault="003B010D" w:rsidP="003B010D"/>
    <w:p w:rsidR="00CA2F73" w:rsidRPr="003D5932" w:rsidRDefault="007229FD" w:rsidP="003D5932">
      <w:pPr>
        <w:pStyle w:val="Ttulo3"/>
        <w:numPr>
          <w:ilvl w:val="2"/>
          <w:numId w:val="23"/>
        </w:numPr>
      </w:pPr>
      <w:bookmarkStart w:id="25" w:name="_Toc245116864"/>
      <w:r>
        <w:t>Información resultado de ejecución de AMM</w:t>
      </w:r>
      <w:bookmarkEnd w:id="25"/>
      <w:r>
        <w:t xml:space="preserve"> </w:t>
      </w:r>
    </w:p>
    <w:p w:rsidR="003B010D" w:rsidRPr="003B010D" w:rsidRDefault="003B010D" w:rsidP="003B010D"/>
    <w:p w:rsidR="0035388E" w:rsidRDefault="0035388E" w:rsidP="0035388E">
      <w:pPr>
        <w:pStyle w:val="Ttulo2"/>
      </w:pPr>
      <w:bookmarkStart w:id="26" w:name="_Toc244942895"/>
      <w:bookmarkStart w:id="27" w:name="_Toc245116865"/>
      <w:r>
        <w:t>Salidas</w:t>
      </w:r>
      <w:bookmarkEnd w:id="26"/>
      <w:bookmarkEnd w:id="27"/>
    </w:p>
    <w:p w:rsidR="000D3942" w:rsidRPr="000D3942" w:rsidRDefault="000D3942" w:rsidP="000D3942"/>
    <w:p w:rsidR="003B010D" w:rsidRDefault="007229FD" w:rsidP="00CA2F73">
      <w:pPr>
        <w:pStyle w:val="Ttulo3"/>
        <w:numPr>
          <w:ilvl w:val="2"/>
          <w:numId w:val="23"/>
        </w:numPr>
      </w:pPr>
      <w:bookmarkStart w:id="28" w:name="_Toc245116866"/>
      <w:r>
        <w:t>Información en términos de lógica de negocio.</w:t>
      </w:r>
      <w:bookmarkEnd w:id="28"/>
      <w:r>
        <w:t xml:space="preserve"> </w:t>
      </w:r>
    </w:p>
    <w:p w:rsidR="00CA2F73" w:rsidRPr="00CA2F73" w:rsidRDefault="00CA2F73" w:rsidP="00CA2F73"/>
    <w:p w:rsidR="0035388E" w:rsidRDefault="0035388E" w:rsidP="0035388E">
      <w:pPr>
        <w:pStyle w:val="Ttulo2"/>
      </w:pPr>
      <w:bookmarkStart w:id="29" w:name="_Toc244942897"/>
      <w:bookmarkStart w:id="30" w:name="_Toc245116867"/>
      <w:r>
        <w:t>Flujo Básico</w:t>
      </w:r>
      <w:bookmarkEnd w:id="29"/>
      <w:bookmarkEnd w:id="30"/>
    </w:p>
    <w:p w:rsidR="000D3942" w:rsidRPr="000D3942" w:rsidRDefault="000D3942" w:rsidP="000D3942"/>
    <w:p w:rsidR="0035388E" w:rsidRDefault="000E7228" w:rsidP="00C30484">
      <w:pPr>
        <w:pStyle w:val="Ttulo3"/>
        <w:numPr>
          <w:ilvl w:val="2"/>
          <w:numId w:val="23"/>
        </w:numPr>
      </w:pPr>
      <w:bookmarkStart w:id="31" w:name="_Toc244942898"/>
      <w:bookmarkStart w:id="32" w:name="_Toc245116868"/>
      <w:r>
        <w:t xml:space="preserve">El usuario selecciona </w:t>
      </w:r>
      <w:r w:rsidR="00C30484">
        <w:t xml:space="preserve">en </w:t>
      </w:r>
      <w:r>
        <w:t>el menú</w:t>
      </w:r>
      <w:r w:rsidR="00C30484">
        <w:t xml:space="preserve"> File -&gt; New </w:t>
      </w:r>
      <w:r>
        <w:t xml:space="preserve"> </w:t>
      </w:r>
      <w:r w:rsidR="007229FD">
        <w:t>Ver resultado de modelado</w:t>
      </w:r>
      <w:r w:rsidR="00703AB8">
        <w:t>.</w:t>
      </w:r>
      <w:bookmarkEnd w:id="31"/>
      <w:bookmarkEnd w:id="32"/>
    </w:p>
    <w:p w:rsidR="008C08B8" w:rsidRPr="008C08B8" w:rsidRDefault="008C08B8" w:rsidP="008C08B8">
      <w:pPr>
        <w:pStyle w:val="Ttulo3"/>
        <w:numPr>
          <w:ilvl w:val="2"/>
          <w:numId w:val="23"/>
        </w:numPr>
      </w:pPr>
      <w:bookmarkStart w:id="33" w:name="_Toc244942899"/>
      <w:bookmarkStart w:id="34" w:name="_Toc245116869"/>
      <w:r>
        <w:t xml:space="preserve">El sistema consume información </w:t>
      </w:r>
      <w:r w:rsidR="007229FD">
        <w:t>resultado de la plataforma AMM</w:t>
      </w:r>
      <w:r>
        <w:t>.</w:t>
      </w:r>
      <w:bookmarkEnd w:id="33"/>
      <w:bookmarkEnd w:id="34"/>
    </w:p>
    <w:p w:rsidR="00E359EF" w:rsidRPr="00E359EF" w:rsidRDefault="00703AB8" w:rsidP="008D183E">
      <w:pPr>
        <w:pStyle w:val="Ttulo3"/>
        <w:numPr>
          <w:ilvl w:val="2"/>
          <w:numId w:val="23"/>
        </w:numPr>
      </w:pPr>
      <w:bookmarkStart w:id="35" w:name="_Toc244942900"/>
      <w:bookmarkStart w:id="36" w:name="_Toc245116870"/>
      <w:r>
        <w:rPr>
          <w:i w:val="0"/>
        </w:rPr>
        <w:t xml:space="preserve">El sistema </w:t>
      </w:r>
      <w:bookmarkEnd w:id="35"/>
      <w:r w:rsidR="007229FD">
        <w:rPr>
          <w:i w:val="0"/>
        </w:rPr>
        <w:t>procesa información resultado.</w:t>
      </w:r>
      <w:bookmarkEnd w:id="36"/>
      <w:r>
        <w:rPr>
          <w:i w:val="0"/>
        </w:rPr>
        <w:t xml:space="preserve">  </w:t>
      </w:r>
    </w:p>
    <w:p w:rsidR="00E359EF" w:rsidRDefault="00E359EF" w:rsidP="008D183E">
      <w:pPr>
        <w:pStyle w:val="Ttulo3"/>
        <w:numPr>
          <w:ilvl w:val="2"/>
          <w:numId w:val="23"/>
        </w:numPr>
      </w:pPr>
      <w:bookmarkStart w:id="37" w:name="_Toc244942901"/>
      <w:bookmarkStart w:id="38" w:name="_Toc245116871"/>
      <w:r w:rsidRPr="00E359EF">
        <w:t xml:space="preserve">El sistema </w:t>
      </w:r>
      <w:bookmarkEnd w:id="37"/>
      <w:r w:rsidR="007229FD">
        <w:t>muestra información en términos de la lógica de negocio.</w:t>
      </w:r>
      <w:bookmarkEnd w:id="38"/>
    </w:p>
    <w:p w:rsidR="007229FD" w:rsidRPr="007229FD" w:rsidRDefault="007229FD" w:rsidP="007229FD">
      <w:pPr>
        <w:pStyle w:val="Ttulo3"/>
        <w:numPr>
          <w:ilvl w:val="2"/>
          <w:numId w:val="23"/>
        </w:numPr>
      </w:pPr>
      <w:bookmarkStart w:id="39" w:name="_Toc245116872"/>
      <w:r>
        <w:t xml:space="preserve">El usuario </w:t>
      </w:r>
      <w:r w:rsidR="00AF20A4">
        <w:t>observa</w:t>
      </w:r>
      <w:r>
        <w:t xml:space="preserve"> resultados y toma decisiones</w:t>
      </w:r>
      <w:bookmarkEnd w:id="39"/>
    </w:p>
    <w:p w:rsidR="000D3942" w:rsidRPr="000D3942" w:rsidRDefault="000D3942" w:rsidP="000D3942"/>
    <w:p w:rsidR="0035388E" w:rsidRDefault="0035388E" w:rsidP="0035388E">
      <w:pPr>
        <w:pStyle w:val="Ttulo2"/>
      </w:pPr>
      <w:bookmarkStart w:id="40" w:name="_Toc244942902"/>
      <w:bookmarkStart w:id="41" w:name="_Toc245116873"/>
      <w:r>
        <w:t>Flujos Alternativos</w:t>
      </w:r>
      <w:bookmarkEnd w:id="40"/>
      <w:bookmarkEnd w:id="41"/>
    </w:p>
    <w:p w:rsidR="003B010D" w:rsidRPr="003B010D" w:rsidRDefault="003B010D" w:rsidP="003B010D"/>
    <w:p w:rsidR="0035388E" w:rsidRDefault="008C08B8" w:rsidP="005102A9">
      <w:pPr>
        <w:pStyle w:val="Ttulo3"/>
        <w:numPr>
          <w:ilvl w:val="2"/>
          <w:numId w:val="23"/>
        </w:numPr>
      </w:pPr>
      <w:bookmarkStart w:id="42" w:name="_Toc244942903"/>
      <w:bookmarkStart w:id="43" w:name="_Toc245116874"/>
      <w:r>
        <w:t>El usuario puede cancelar la ejecución del modelo matemático.</w:t>
      </w:r>
      <w:bookmarkEnd w:id="42"/>
      <w:bookmarkEnd w:id="43"/>
    </w:p>
    <w:p w:rsidR="000D3942" w:rsidRDefault="000D3942" w:rsidP="000D3942"/>
    <w:p w:rsidR="0031681C" w:rsidRPr="000D3942" w:rsidRDefault="0031681C" w:rsidP="000D3942"/>
    <w:p w:rsidR="0035388E" w:rsidRDefault="0035388E" w:rsidP="0035388E">
      <w:pPr>
        <w:pStyle w:val="Ttulo2"/>
      </w:pPr>
      <w:bookmarkStart w:id="44" w:name="_Toc244942904"/>
      <w:bookmarkStart w:id="45" w:name="_Toc245116875"/>
      <w:r>
        <w:t>Manejo de Situaciones Anormales (casos de excepción)</w:t>
      </w:r>
      <w:bookmarkEnd w:id="44"/>
      <w:bookmarkEnd w:id="45"/>
    </w:p>
    <w:p w:rsidR="003B010D" w:rsidRPr="003B010D" w:rsidRDefault="003B010D" w:rsidP="003B010D"/>
    <w:p w:rsidR="0035388E" w:rsidRDefault="008C08B8" w:rsidP="000D3942">
      <w:pPr>
        <w:pStyle w:val="Ttulo3"/>
        <w:numPr>
          <w:ilvl w:val="2"/>
          <w:numId w:val="23"/>
        </w:numPr>
        <w:jc w:val="both"/>
      </w:pPr>
      <w:bookmarkStart w:id="46" w:name="_Toc244942905"/>
      <w:bookmarkStart w:id="47" w:name="_Toc245116876"/>
      <w:r>
        <w:t xml:space="preserve">En el paso 4.3.2 si la información no está </w:t>
      </w:r>
      <w:r w:rsidR="003841BD">
        <w:t>generada</w:t>
      </w:r>
      <w:r>
        <w:t xml:space="preserve"> enviara un mensaje de </w:t>
      </w:r>
      <w:r w:rsidR="003841BD">
        <w:t>No hay información para mostrar</w:t>
      </w:r>
      <w:r w:rsidR="003964DC">
        <w:t>.</w:t>
      </w:r>
      <w:bookmarkEnd w:id="46"/>
      <w:bookmarkEnd w:id="47"/>
    </w:p>
    <w:p w:rsidR="00EB6C29" w:rsidRDefault="00EB6C29" w:rsidP="00EB6C29"/>
    <w:p w:rsidR="008F47F3" w:rsidRDefault="008F47F3" w:rsidP="00EB6C29"/>
    <w:p w:rsidR="008F47F3" w:rsidRPr="00EB6C29" w:rsidRDefault="008F47F3" w:rsidP="00EB6C29"/>
    <w:p w:rsidR="0035388E" w:rsidRDefault="0035388E" w:rsidP="0035388E">
      <w:pPr>
        <w:pStyle w:val="Ttulo2"/>
      </w:pPr>
      <w:bookmarkStart w:id="48" w:name="_Toc244942906"/>
      <w:bookmarkStart w:id="49" w:name="_Toc245116877"/>
      <w:r>
        <w:lastRenderedPageBreak/>
        <w:t>Criterios de Aceptación</w:t>
      </w:r>
      <w:bookmarkEnd w:id="48"/>
      <w:bookmarkEnd w:id="49"/>
    </w:p>
    <w:p w:rsidR="00EB6C29" w:rsidRPr="00EB6C29" w:rsidRDefault="00EB6C29" w:rsidP="00EB6C29"/>
    <w:p w:rsidR="0035388E" w:rsidRDefault="00EB6C29" w:rsidP="00EB6C29">
      <w:pPr>
        <w:pStyle w:val="Ttulo3"/>
        <w:numPr>
          <w:ilvl w:val="2"/>
          <w:numId w:val="23"/>
        </w:numPr>
        <w:jc w:val="both"/>
      </w:pPr>
      <w:bookmarkStart w:id="50" w:name="_Toc244942907"/>
      <w:bookmarkStart w:id="51" w:name="_Toc245116878"/>
      <w:r>
        <w:t xml:space="preserve">El sistema </w:t>
      </w:r>
      <w:r w:rsidR="003841BD">
        <w:t>muestra información resultado del AMM en PDF</w:t>
      </w:r>
      <w:r>
        <w:t>.</w:t>
      </w:r>
      <w:bookmarkEnd w:id="50"/>
      <w:bookmarkEnd w:id="51"/>
    </w:p>
    <w:p w:rsidR="00EB6C29" w:rsidRPr="00EB6C29" w:rsidRDefault="00EB6C29" w:rsidP="00EB6C29"/>
    <w:p w:rsidR="0035388E" w:rsidRDefault="0035388E" w:rsidP="0035388E">
      <w:pPr>
        <w:pStyle w:val="Ttulo1"/>
      </w:pPr>
      <w:bookmarkStart w:id="52" w:name="_Toc245116879"/>
      <w:r>
        <w:t>Pre-condiciones</w:t>
      </w:r>
      <w:bookmarkEnd w:id="52"/>
    </w:p>
    <w:p w:rsidR="00EB6C29" w:rsidRPr="00EB6C29" w:rsidRDefault="00EB6C29" w:rsidP="00EB6C29"/>
    <w:p w:rsidR="0035388E" w:rsidRDefault="003841BD" w:rsidP="00EB6C29">
      <w:pPr>
        <w:pStyle w:val="Ttulo3"/>
        <w:numPr>
          <w:ilvl w:val="2"/>
          <w:numId w:val="23"/>
        </w:numPr>
        <w:jc w:val="both"/>
        <w:rPr>
          <w:color w:val="FF0000"/>
        </w:rPr>
      </w:pPr>
      <w:bookmarkStart w:id="53" w:name="_Toc244942910"/>
      <w:bookmarkStart w:id="54" w:name="_Toc245116880"/>
      <w:r>
        <w:t>Debe existir información generada pro AMM</w:t>
      </w:r>
      <w:r w:rsidR="003574F6">
        <w:t>.</w:t>
      </w:r>
      <w:bookmarkEnd w:id="53"/>
      <w:bookmarkEnd w:id="54"/>
    </w:p>
    <w:p w:rsidR="00EB6C29" w:rsidRPr="00EB6C29" w:rsidRDefault="00EB6C29" w:rsidP="00EB6C29"/>
    <w:p w:rsidR="0035388E" w:rsidRDefault="0035388E" w:rsidP="0035388E">
      <w:pPr>
        <w:pStyle w:val="Ttulo1"/>
      </w:pPr>
      <w:bookmarkStart w:id="55" w:name="_Toc245116881"/>
      <w:r>
        <w:t>Pos</w:t>
      </w:r>
      <w:r w:rsidR="00536368">
        <w:t>t</w:t>
      </w:r>
      <w:r>
        <w:t>-condiciones</w:t>
      </w:r>
      <w:bookmarkEnd w:id="55"/>
    </w:p>
    <w:p w:rsidR="00EB6C29" w:rsidRDefault="00EB6C29" w:rsidP="00EB6C29"/>
    <w:p w:rsidR="00EB6C29" w:rsidRPr="00EB6C29" w:rsidRDefault="003841BD" w:rsidP="00C56905">
      <w:pPr>
        <w:pStyle w:val="Ttulo3"/>
        <w:numPr>
          <w:ilvl w:val="2"/>
          <w:numId w:val="23"/>
        </w:numPr>
        <w:jc w:val="both"/>
      </w:pPr>
      <w:bookmarkStart w:id="56" w:name="_Toc244942912"/>
      <w:bookmarkStart w:id="57" w:name="_Toc245116882"/>
      <w:r>
        <w:t>Información representada en formato PDF</w:t>
      </w:r>
      <w:r w:rsidR="003574F6">
        <w:t>.</w:t>
      </w:r>
      <w:bookmarkEnd w:id="56"/>
      <w:bookmarkEnd w:id="57"/>
    </w:p>
    <w:p w:rsidR="00D65EC5" w:rsidRDefault="00D65EC5" w:rsidP="00D65EC5"/>
    <w:p w:rsidR="0035388E" w:rsidRDefault="00D65EC5" w:rsidP="00D65EC5">
      <w:pPr>
        <w:pStyle w:val="Ttulo1"/>
      </w:pPr>
      <w:bookmarkStart w:id="58" w:name="_Toc245116883"/>
      <w:r w:rsidRPr="00EA04E7">
        <w:t xml:space="preserve">Especificaciones de la </w:t>
      </w:r>
      <w:r>
        <w:t>R</w:t>
      </w:r>
      <w:r w:rsidRPr="00EA04E7">
        <w:t>ealización</w:t>
      </w:r>
      <w:bookmarkEnd w:id="58"/>
    </w:p>
    <w:p w:rsidR="00D65EC5" w:rsidRDefault="00D65EC5" w:rsidP="00D65EC5"/>
    <w:p w:rsidR="0035388E" w:rsidRDefault="00642D32" w:rsidP="00D65EC5">
      <w:pPr>
        <w:pStyle w:val="Ttulo2"/>
      </w:pPr>
      <w:bookmarkStart w:id="59" w:name="_Toc244942914"/>
      <w:bookmarkStart w:id="60" w:name="_Toc245116884"/>
      <w:r>
        <w:t xml:space="preserve">Caso de uso </w:t>
      </w:r>
      <w:bookmarkEnd w:id="59"/>
      <w:r w:rsidR="00F33E05">
        <w:rPr>
          <w:rFonts w:ascii="Segoe UI" w:hAnsi="Segoe UI" w:cs="Segoe UI"/>
          <w:color w:val="000000"/>
          <w:lang w:val="es-CO" w:eastAsia="es-ES"/>
        </w:rPr>
        <w:t>Mostrar resultados obtenidos de la plataforma AMM</w:t>
      </w:r>
      <w:bookmarkEnd w:id="60"/>
    </w:p>
    <w:p w:rsidR="00B67488" w:rsidRPr="00B67488" w:rsidRDefault="00B67488" w:rsidP="00B67488"/>
    <w:p w:rsidR="00642D32" w:rsidRPr="00642D32" w:rsidRDefault="00642D32" w:rsidP="00642D32"/>
    <w:p w:rsidR="0035388E" w:rsidRPr="0035388E" w:rsidRDefault="0035388E" w:rsidP="0035388E"/>
    <w:p w:rsidR="0035388E" w:rsidRPr="0035388E" w:rsidRDefault="00F33E05" w:rsidP="0035388E">
      <w:r>
        <w:rPr>
          <w:noProof/>
          <w:lang w:eastAsia="es-ES"/>
        </w:rPr>
        <w:drawing>
          <wp:inline distT="0" distB="0" distL="0" distR="0">
            <wp:extent cx="5939790" cy="2252980"/>
            <wp:effectExtent l="19050" t="0" r="381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88E" w:rsidRDefault="00B67488" w:rsidP="00B67488">
      <w:pPr>
        <w:jc w:val="center"/>
      </w:pPr>
      <w:r>
        <w:t xml:space="preserve">Caso de Uso </w:t>
      </w:r>
      <w:r w:rsidR="00F33E05">
        <w:rPr>
          <w:rFonts w:ascii="Segoe UI" w:hAnsi="Segoe UI" w:cs="Segoe UI"/>
          <w:color w:val="000000"/>
          <w:lang w:val="es-CO" w:eastAsia="es-ES"/>
        </w:rPr>
        <w:t>Mostrar resultados obtenidos de la plataforma AMM</w:t>
      </w:r>
    </w:p>
    <w:p w:rsidR="00B67488" w:rsidRDefault="00B67488" w:rsidP="00B67488">
      <w:pPr>
        <w:jc w:val="center"/>
      </w:pPr>
    </w:p>
    <w:p w:rsidR="0019337B" w:rsidRDefault="0019337B" w:rsidP="00B67488">
      <w:pPr>
        <w:jc w:val="center"/>
      </w:pPr>
    </w:p>
    <w:p w:rsidR="0019337B" w:rsidRDefault="0019337B" w:rsidP="00B67488">
      <w:pPr>
        <w:jc w:val="center"/>
      </w:pPr>
    </w:p>
    <w:p w:rsidR="0019337B" w:rsidRDefault="0019337B" w:rsidP="00B67488">
      <w:pPr>
        <w:jc w:val="center"/>
      </w:pPr>
    </w:p>
    <w:p w:rsidR="0019337B" w:rsidRDefault="0019337B" w:rsidP="00B67488">
      <w:pPr>
        <w:jc w:val="center"/>
      </w:pPr>
    </w:p>
    <w:p w:rsidR="0019337B" w:rsidRDefault="0019337B" w:rsidP="00B67488">
      <w:pPr>
        <w:jc w:val="center"/>
      </w:pPr>
    </w:p>
    <w:p w:rsidR="0019337B" w:rsidRDefault="0019337B" w:rsidP="00B67488">
      <w:pPr>
        <w:jc w:val="center"/>
      </w:pPr>
    </w:p>
    <w:p w:rsidR="0019337B" w:rsidRDefault="0019337B" w:rsidP="00B67488">
      <w:pPr>
        <w:jc w:val="center"/>
      </w:pPr>
    </w:p>
    <w:p w:rsidR="0019337B" w:rsidRDefault="0019337B" w:rsidP="00B67488">
      <w:pPr>
        <w:jc w:val="center"/>
      </w:pPr>
    </w:p>
    <w:p w:rsidR="0019337B" w:rsidRDefault="0019337B" w:rsidP="00B67488">
      <w:pPr>
        <w:jc w:val="center"/>
      </w:pPr>
    </w:p>
    <w:p w:rsidR="0019337B" w:rsidRDefault="00AF20A4" w:rsidP="00AF20A4">
      <w:pPr>
        <w:pStyle w:val="Ttulo2"/>
      </w:pPr>
      <w:bookmarkStart w:id="61" w:name="_Toc244950808"/>
      <w:bookmarkStart w:id="62" w:name="_Toc245116885"/>
      <w:r>
        <w:lastRenderedPageBreak/>
        <w:t>Mostrar resultados obtenidos de la plataforma AMM</w:t>
      </w:r>
      <w:bookmarkEnd w:id="61"/>
      <w:bookmarkEnd w:id="62"/>
    </w:p>
    <w:p w:rsidR="0019337B" w:rsidRDefault="0019337B" w:rsidP="00B67488">
      <w:pPr>
        <w:jc w:val="center"/>
      </w:pPr>
    </w:p>
    <w:p w:rsidR="00AF20A4" w:rsidRDefault="00AF20A4" w:rsidP="00AF20A4">
      <w:pPr>
        <w:pStyle w:val="ModelerNormal"/>
        <w:spacing w:after="120"/>
        <w:jc w:val="center"/>
      </w:pPr>
      <w:r>
        <w:rPr>
          <w:noProof/>
          <w:lang w:val="es-ES"/>
        </w:rPr>
        <w:drawing>
          <wp:inline distT="0" distB="0" distL="0" distR="0">
            <wp:extent cx="5610860" cy="2494280"/>
            <wp:effectExtent l="19050" t="0" r="8890" b="0"/>
            <wp:docPr id="25" name="Imagen 25" descr="633927842776406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63392784277640625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0A4" w:rsidRDefault="00AF20A4" w:rsidP="00AF20A4">
      <w:pPr>
        <w:pStyle w:val="ModelerNormal"/>
        <w:spacing w:after="80"/>
        <w:jc w:val="left"/>
        <w:rPr>
          <w:b/>
          <w:sz w:val="26"/>
        </w:rPr>
      </w:pPr>
    </w:p>
    <w:p w:rsidR="00AF20A4" w:rsidRPr="00AF20A4" w:rsidRDefault="00AF20A4" w:rsidP="00AF20A4">
      <w:pPr>
        <w:pStyle w:val="bizHeading4"/>
        <w:spacing w:after="120"/>
        <w:jc w:val="left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26" name="Imagen 26" descr="Start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tart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20A4">
        <w:rPr>
          <w:lang w:val="es-ES"/>
        </w:rPr>
        <w:t>Inicio</w:t>
      </w:r>
    </w:p>
    <w:p w:rsidR="00AF20A4" w:rsidRPr="00AF20A4" w:rsidRDefault="00AF20A4" w:rsidP="00AF20A4">
      <w:pPr>
        <w:pStyle w:val="Normal4"/>
        <w:rPr>
          <w:lang w:val="es-ES"/>
        </w:rPr>
      </w:pPr>
    </w:p>
    <w:p w:rsidR="00AF20A4" w:rsidRPr="00AF20A4" w:rsidRDefault="00AF20A4" w:rsidP="00AF20A4">
      <w:pPr>
        <w:pStyle w:val="bizHeading4"/>
        <w:spacing w:after="120"/>
        <w:jc w:val="left"/>
        <w:rPr>
          <w:lang w:val="es-ES"/>
        </w:rPr>
      </w:pPr>
      <w:r w:rsidRPr="00AF20A4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27" name="Imagen 27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20A4">
        <w:rPr>
          <w:lang w:val="es-ES"/>
        </w:rPr>
        <w:t xml:space="preserve">  </w:t>
      </w:r>
      <w:bookmarkStart w:id="63" w:name="_Toc244950811"/>
      <w:r w:rsidRPr="00AF20A4">
        <w:rPr>
          <w:lang w:val="es-ES"/>
        </w:rPr>
        <w:t>Selecciona Ver resultado de modelado</w:t>
      </w:r>
      <w:bookmarkEnd w:id="63"/>
    </w:p>
    <w:p w:rsidR="00AF20A4" w:rsidRPr="00AF20A4" w:rsidRDefault="00AF20A4" w:rsidP="00AF20A4">
      <w:pPr>
        <w:pStyle w:val="ModelerNormal"/>
        <w:spacing w:after="120"/>
        <w:ind w:left="1368"/>
        <w:jc w:val="left"/>
        <w:rPr>
          <w:lang w:val="es-ES"/>
        </w:rPr>
      </w:pPr>
      <w:r w:rsidRPr="00AF20A4">
        <w:rPr>
          <w:lang w:val="es-ES"/>
        </w:rPr>
        <w:t>El usuario selecciona en el menú File -&gt; New  Ver resultado de modelado.</w:t>
      </w:r>
    </w:p>
    <w:p w:rsidR="00AF20A4" w:rsidRPr="00AF20A4" w:rsidRDefault="00AF20A4" w:rsidP="00AF20A4">
      <w:pPr>
        <w:pStyle w:val="ModelerNormal"/>
        <w:spacing w:after="120"/>
        <w:jc w:val="left"/>
        <w:rPr>
          <w:lang w:val="es-ES"/>
        </w:rPr>
      </w:pPr>
    </w:p>
    <w:p w:rsidR="00AF20A4" w:rsidRPr="00AF20A4" w:rsidRDefault="00AF20A4" w:rsidP="00AF20A4">
      <w:pPr>
        <w:pStyle w:val="bizHeading4"/>
        <w:spacing w:after="120"/>
        <w:jc w:val="left"/>
        <w:rPr>
          <w:lang w:val="es-ES"/>
        </w:rPr>
      </w:pPr>
      <w:r w:rsidRPr="00AF20A4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28" name="Imagen 28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4" w:name="_Toc244950812"/>
      <w:r w:rsidRPr="00AF20A4">
        <w:rPr>
          <w:lang w:val="es-ES"/>
        </w:rPr>
        <w:t>Consume información resultado de la plataforma AMM</w:t>
      </w:r>
      <w:bookmarkEnd w:id="64"/>
    </w:p>
    <w:p w:rsidR="00AF20A4" w:rsidRPr="00AF20A4" w:rsidRDefault="00AF20A4" w:rsidP="00AF20A4">
      <w:pPr>
        <w:pStyle w:val="ModelerNormal"/>
        <w:spacing w:after="120"/>
        <w:ind w:left="1368"/>
        <w:jc w:val="left"/>
        <w:rPr>
          <w:lang w:val="es-ES"/>
        </w:rPr>
      </w:pPr>
      <w:r w:rsidRPr="00AF20A4">
        <w:rPr>
          <w:lang w:val="es-ES"/>
        </w:rPr>
        <w:t>El sistema consume información resultado de la plataforma AMM.</w:t>
      </w:r>
    </w:p>
    <w:p w:rsidR="00AF20A4" w:rsidRPr="00AF20A4" w:rsidRDefault="00AF20A4" w:rsidP="00AF20A4">
      <w:pPr>
        <w:pStyle w:val="ModelerNormal"/>
        <w:spacing w:after="120"/>
        <w:jc w:val="left"/>
        <w:rPr>
          <w:lang w:val="es-ES"/>
        </w:rPr>
      </w:pPr>
    </w:p>
    <w:p w:rsidR="00AF20A4" w:rsidRPr="00AF20A4" w:rsidRDefault="00AF20A4" w:rsidP="00AF20A4">
      <w:pPr>
        <w:pStyle w:val="bizHeading4"/>
        <w:spacing w:after="120"/>
        <w:jc w:val="left"/>
        <w:rPr>
          <w:lang w:val="es-ES"/>
        </w:rPr>
      </w:pPr>
      <w:r w:rsidRPr="00AF20A4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29" name="Imagen 29" descr="Gateway_Data_Based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ateway_Data_Based_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5" w:name="_Toc244950813"/>
      <w:r w:rsidRPr="00AF20A4">
        <w:rPr>
          <w:lang w:val="es-ES"/>
        </w:rPr>
        <w:t xml:space="preserve"> hay datos</w:t>
      </w:r>
      <w:bookmarkEnd w:id="65"/>
    </w:p>
    <w:p w:rsidR="00AF20A4" w:rsidRPr="00AF20A4" w:rsidRDefault="00AF20A4" w:rsidP="00AF20A4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>E</w:t>
      </w:r>
      <w:r w:rsidRPr="00AF20A4">
        <w:rPr>
          <w:lang w:val="es-ES"/>
        </w:rPr>
        <w:t>xiste información generada por AMM</w:t>
      </w:r>
    </w:p>
    <w:p w:rsidR="00AF20A4" w:rsidRPr="00AF20A4" w:rsidRDefault="00AF20A4" w:rsidP="00AF20A4">
      <w:pPr>
        <w:pStyle w:val="ModelerNormal"/>
        <w:spacing w:after="200"/>
        <w:jc w:val="left"/>
        <w:rPr>
          <w:b/>
          <w:lang w:val="es-ES"/>
        </w:rPr>
      </w:pPr>
    </w:p>
    <w:p w:rsidR="00AF20A4" w:rsidRPr="00AF20A4" w:rsidRDefault="00AF20A4" w:rsidP="00AF20A4">
      <w:pPr>
        <w:pStyle w:val="bizHeading4"/>
        <w:spacing w:after="120"/>
        <w:jc w:val="left"/>
        <w:rPr>
          <w:lang w:val="es-ES"/>
        </w:rPr>
      </w:pPr>
      <w:r w:rsidRPr="00AF20A4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30" name="Imagen 30" descr="End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nd_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F</w:t>
      </w:r>
      <w:r w:rsidR="00762E59">
        <w:rPr>
          <w:lang w:val="es-ES"/>
        </w:rPr>
        <w:t>in No hay datos generados p</w:t>
      </w:r>
      <w:r>
        <w:rPr>
          <w:lang w:val="es-ES"/>
        </w:rPr>
        <w:t>o</w:t>
      </w:r>
      <w:r w:rsidR="00762E59">
        <w:rPr>
          <w:lang w:val="es-ES"/>
        </w:rPr>
        <w:t>r</w:t>
      </w:r>
      <w:r>
        <w:rPr>
          <w:lang w:val="es-ES"/>
        </w:rPr>
        <w:t xml:space="preserve"> AMM</w:t>
      </w:r>
    </w:p>
    <w:p w:rsidR="00AF20A4" w:rsidRPr="00AF20A4" w:rsidRDefault="00AF20A4" w:rsidP="00AF20A4">
      <w:pPr>
        <w:pStyle w:val="Normal4"/>
        <w:rPr>
          <w:lang w:val="es-ES"/>
        </w:rPr>
      </w:pPr>
    </w:p>
    <w:p w:rsidR="00AF20A4" w:rsidRPr="00AF20A4" w:rsidRDefault="00AF20A4" w:rsidP="00AF20A4">
      <w:pPr>
        <w:pStyle w:val="bizHeading4"/>
        <w:spacing w:after="120"/>
        <w:jc w:val="left"/>
        <w:rPr>
          <w:lang w:val="es-ES"/>
        </w:rPr>
      </w:pPr>
      <w:r w:rsidRPr="00AF20A4">
        <w:rPr>
          <w:noProof/>
          <w:lang w:val="es-ES"/>
        </w:rPr>
        <w:lastRenderedPageBreak/>
        <w:drawing>
          <wp:inline distT="0" distB="0" distL="0" distR="0">
            <wp:extent cx="307340" cy="307340"/>
            <wp:effectExtent l="19050" t="0" r="0" b="0"/>
            <wp:docPr id="14" name="Imagen 32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6" w:name="_Toc244950816"/>
      <w:r w:rsidRPr="00AF20A4">
        <w:rPr>
          <w:lang w:val="es-ES"/>
        </w:rPr>
        <w:t>Procesa información resultado.</w:t>
      </w:r>
      <w:bookmarkEnd w:id="66"/>
      <w:r w:rsidRPr="00AF20A4">
        <w:rPr>
          <w:lang w:val="es-ES"/>
        </w:rPr>
        <w:t xml:space="preserve">  </w:t>
      </w:r>
    </w:p>
    <w:p w:rsidR="00AF20A4" w:rsidRPr="00AF20A4" w:rsidRDefault="00AF20A4" w:rsidP="00AF20A4">
      <w:pPr>
        <w:pStyle w:val="ModelerNormal"/>
        <w:spacing w:after="120"/>
        <w:ind w:left="1368"/>
        <w:jc w:val="left"/>
        <w:rPr>
          <w:lang w:val="es-ES"/>
        </w:rPr>
      </w:pPr>
      <w:r w:rsidRPr="00AF20A4">
        <w:rPr>
          <w:lang w:val="es-ES"/>
        </w:rPr>
        <w:t xml:space="preserve">El sistema procesa información resultado.  </w:t>
      </w:r>
    </w:p>
    <w:p w:rsidR="00AF20A4" w:rsidRDefault="00AF20A4" w:rsidP="00AF20A4">
      <w:pPr>
        <w:pStyle w:val="bizHeading4"/>
        <w:numPr>
          <w:ilvl w:val="0"/>
          <w:numId w:val="0"/>
        </w:numPr>
        <w:spacing w:after="120"/>
        <w:ind w:left="1368" w:hanging="864"/>
        <w:jc w:val="left"/>
        <w:rPr>
          <w:lang w:val="es-ES"/>
        </w:rPr>
      </w:pPr>
    </w:p>
    <w:p w:rsidR="00AF20A4" w:rsidRPr="00AF20A4" w:rsidRDefault="00AF20A4" w:rsidP="00AF20A4">
      <w:pPr>
        <w:pStyle w:val="ModelerNormal"/>
        <w:spacing w:after="120"/>
        <w:jc w:val="left"/>
        <w:rPr>
          <w:lang w:val="es-ES"/>
        </w:rPr>
      </w:pPr>
    </w:p>
    <w:p w:rsidR="00AF20A4" w:rsidRPr="00AF20A4" w:rsidRDefault="00AF20A4" w:rsidP="00AF20A4">
      <w:pPr>
        <w:pStyle w:val="bizHeading4"/>
        <w:spacing w:after="120"/>
        <w:jc w:val="left"/>
        <w:rPr>
          <w:lang w:val="es-ES"/>
        </w:rPr>
      </w:pPr>
      <w:r w:rsidRPr="00AF20A4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33" name="Imagen 33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7" w:name="_Toc244950817"/>
      <w:r w:rsidRPr="00AF20A4">
        <w:rPr>
          <w:lang w:val="es-ES"/>
        </w:rPr>
        <w:t>Muestra Resultados</w:t>
      </w:r>
      <w:bookmarkEnd w:id="67"/>
    </w:p>
    <w:p w:rsidR="00AF20A4" w:rsidRPr="00AF20A4" w:rsidRDefault="00AF20A4" w:rsidP="00AF20A4">
      <w:pPr>
        <w:pStyle w:val="ModelerNormal"/>
        <w:spacing w:after="120"/>
        <w:ind w:left="648" w:firstLine="720"/>
        <w:jc w:val="left"/>
        <w:rPr>
          <w:lang w:val="es-ES"/>
        </w:rPr>
      </w:pPr>
      <w:r w:rsidRPr="00AF20A4">
        <w:rPr>
          <w:lang w:val="es-ES"/>
        </w:rPr>
        <w:t>El usuario recibe resultados y toma decisiones</w:t>
      </w:r>
    </w:p>
    <w:p w:rsidR="00AF20A4" w:rsidRPr="00AF20A4" w:rsidRDefault="00AF20A4" w:rsidP="00AF20A4">
      <w:pPr>
        <w:pStyle w:val="ModelerNormal"/>
        <w:spacing w:after="120"/>
        <w:jc w:val="left"/>
        <w:rPr>
          <w:lang w:val="es-ES"/>
        </w:rPr>
      </w:pPr>
    </w:p>
    <w:p w:rsidR="00AF20A4" w:rsidRPr="00AF20A4" w:rsidRDefault="00AF20A4" w:rsidP="00AF20A4">
      <w:pPr>
        <w:pStyle w:val="bizHeading4"/>
        <w:spacing w:after="120"/>
        <w:jc w:val="left"/>
        <w:rPr>
          <w:lang w:val="es-ES"/>
        </w:rPr>
      </w:pPr>
      <w:r w:rsidRPr="00AF20A4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34" name="Imagen 34" descr="End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nd_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Fin</w:t>
      </w:r>
      <w:r w:rsidR="00762E59">
        <w:rPr>
          <w:lang w:val="es-ES"/>
        </w:rPr>
        <w:t xml:space="preserve"> (exitoso)</w:t>
      </w:r>
    </w:p>
    <w:p w:rsidR="00AF20A4" w:rsidRPr="00AF20A4" w:rsidRDefault="00AF20A4" w:rsidP="00AF20A4">
      <w:pPr>
        <w:pStyle w:val="Normal4"/>
        <w:rPr>
          <w:lang w:val="es-ES"/>
        </w:rPr>
      </w:pPr>
    </w:p>
    <w:p w:rsidR="00AF20A4" w:rsidRPr="00AF20A4" w:rsidRDefault="00AF20A4" w:rsidP="00AF20A4">
      <w:pPr>
        <w:pStyle w:val="bizHeading4"/>
        <w:spacing w:after="120"/>
        <w:jc w:val="left"/>
        <w:rPr>
          <w:lang w:val="es-ES"/>
        </w:rPr>
      </w:pPr>
      <w:r w:rsidRPr="00AF20A4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35" name="Imagen 35" descr="La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ane_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8" w:name="_Toc244950819"/>
      <w:r w:rsidRPr="00AF20A4">
        <w:rPr>
          <w:lang w:val="es-ES"/>
        </w:rPr>
        <w:t>Usuario</w:t>
      </w:r>
      <w:bookmarkEnd w:id="68"/>
    </w:p>
    <w:p w:rsidR="00AF20A4" w:rsidRPr="00AF20A4" w:rsidRDefault="00AF20A4" w:rsidP="00AF20A4">
      <w:pPr>
        <w:pStyle w:val="Normal4"/>
        <w:rPr>
          <w:lang w:val="es-ES"/>
        </w:rPr>
      </w:pPr>
    </w:p>
    <w:p w:rsidR="00AF20A4" w:rsidRPr="00AF20A4" w:rsidRDefault="00AF20A4" w:rsidP="00AF20A4">
      <w:pPr>
        <w:pStyle w:val="bizHeading4"/>
        <w:spacing w:after="120"/>
        <w:jc w:val="left"/>
        <w:rPr>
          <w:lang w:val="es-ES"/>
        </w:rPr>
      </w:pPr>
      <w:r w:rsidRPr="00AF20A4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36" name="Imagen 36" descr="La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ane_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20A4">
        <w:rPr>
          <w:lang w:val="es-ES"/>
        </w:rPr>
        <w:t xml:space="preserve"> </w:t>
      </w:r>
      <w:bookmarkStart w:id="69" w:name="_Toc244950820"/>
      <w:r w:rsidRPr="00AF20A4">
        <w:rPr>
          <w:lang w:val="es-ES"/>
        </w:rPr>
        <w:t>Sistema (CASE)</w:t>
      </w:r>
      <w:bookmarkEnd w:id="69"/>
    </w:p>
    <w:p w:rsidR="0019337B" w:rsidRPr="00AF20A4" w:rsidRDefault="0019337B" w:rsidP="0019337B">
      <w:pPr>
        <w:pStyle w:val="Normal4"/>
        <w:rPr>
          <w:lang w:val="es-ES"/>
        </w:rPr>
      </w:pPr>
    </w:p>
    <w:p w:rsidR="00B67488" w:rsidRDefault="00771CB7" w:rsidP="00771CB7">
      <w:pPr>
        <w:pStyle w:val="Ttulo2"/>
      </w:pPr>
      <w:bookmarkStart w:id="70" w:name="_Toc245116886"/>
      <w:r>
        <w:t>Diagrama de secuencia</w:t>
      </w:r>
      <w:bookmarkEnd w:id="70"/>
    </w:p>
    <w:p w:rsidR="00771CB7" w:rsidRDefault="00771CB7" w:rsidP="00771CB7">
      <w:pPr>
        <w:jc w:val="both"/>
      </w:pPr>
    </w:p>
    <w:p w:rsidR="00771CB7" w:rsidRPr="0035388E" w:rsidRDefault="00771CB7" w:rsidP="00771CB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573" cy="330647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206" cy="330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1CB7" w:rsidRPr="0035388E" w:rsidSect="00E35A5F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1D1" w:rsidRDefault="00DB51D1">
      <w:r>
        <w:separator/>
      </w:r>
    </w:p>
  </w:endnote>
  <w:endnote w:type="continuationSeparator" w:id="0">
    <w:p w:rsidR="00DB51D1" w:rsidRDefault="00DB5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5A494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65EC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65EC5" w:rsidRDefault="00D65EC5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65EC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5EC5" w:rsidRDefault="00D65EC5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5EC5" w:rsidRPr="0035388E" w:rsidRDefault="007971F6">
          <w:pPr>
            <w:jc w:val="center"/>
          </w:pPr>
          <w:r>
            <w:sym w:font="Symbol" w:char="F0D3"/>
          </w:r>
          <w:r w:rsidRPr="009D3B66">
            <w:t xml:space="preserve"> Programa de Ingeniería de sistemas</w:t>
          </w:r>
          <w:r w:rsidRPr="00C76DE8">
            <w:t xml:space="preserve">, </w:t>
          </w:r>
          <w:fldSimple w:instr=" DATE \@ &quot;yyyy&quot; ">
            <w:r w:rsidR="00201BF4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5EC5" w:rsidRDefault="00D65EC5">
          <w:pPr>
            <w:jc w:val="right"/>
          </w:pPr>
          <w:r>
            <w:t xml:space="preserve">Página </w:t>
          </w:r>
          <w:r w:rsidR="005A494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5A494E">
            <w:rPr>
              <w:rStyle w:val="Nmerodepgina"/>
            </w:rPr>
            <w:fldChar w:fldCharType="separate"/>
          </w:r>
          <w:r w:rsidR="00201BF4">
            <w:rPr>
              <w:rStyle w:val="Nmerodepgina"/>
              <w:noProof/>
            </w:rPr>
            <w:t>3</w:t>
          </w:r>
          <w:r w:rsidR="005A494E">
            <w:rPr>
              <w:rStyle w:val="Nmerodepgina"/>
            </w:rPr>
            <w:fldChar w:fldCharType="end"/>
          </w:r>
        </w:p>
      </w:tc>
    </w:tr>
  </w:tbl>
  <w:p w:rsidR="00D65EC5" w:rsidRDefault="00D65EC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D65EC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1D1" w:rsidRDefault="00DB51D1">
      <w:r>
        <w:separator/>
      </w:r>
    </w:p>
  </w:footnote>
  <w:footnote w:type="continuationSeparator" w:id="0">
    <w:p w:rsidR="00DB51D1" w:rsidRDefault="00DB51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D65EC5">
    <w:pPr>
      <w:rPr>
        <w:sz w:val="24"/>
      </w:rPr>
    </w:pPr>
  </w:p>
  <w:p w:rsidR="00D65EC5" w:rsidRDefault="00D65EC5">
    <w:pPr>
      <w:pBdr>
        <w:top w:val="single" w:sz="6" w:space="1" w:color="auto"/>
      </w:pBdr>
      <w:rPr>
        <w:sz w:val="24"/>
      </w:rPr>
    </w:pPr>
  </w:p>
  <w:p w:rsidR="00D65EC5" w:rsidRDefault="00F368E0">
    <w:pPr>
      <w:pBdr>
        <w:bottom w:val="single" w:sz="6" w:space="1" w:color="auto"/>
      </w:pBdr>
      <w:jc w:val="right"/>
      <w:rPr>
        <w:sz w:val="24"/>
      </w:rPr>
    </w:pPr>
    <w:r w:rsidRPr="003334D5">
      <w:rPr>
        <w:rFonts w:ascii="Arial" w:hAnsi="Arial"/>
        <w:b/>
        <w:sz w:val="36"/>
      </w:rPr>
      <w:t>Programa de Ingeniería de Sistemas</w:t>
    </w:r>
  </w:p>
  <w:p w:rsidR="00D65EC5" w:rsidRDefault="00D65EC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65EC5">
      <w:tc>
        <w:tcPr>
          <w:tcW w:w="6379" w:type="dxa"/>
        </w:tcPr>
        <w:p w:rsidR="00D65EC5" w:rsidRPr="0035388E" w:rsidRDefault="00F368E0">
          <w:r w:rsidRPr="009D3B66">
            <w:t>HERRAMIENTA CASE PARA MODELADO DE LOGÍSTICA</w:t>
          </w:r>
          <w:r>
            <w:t xml:space="preserve"> DE </w:t>
          </w:r>
          <w:r w:rsidRPr="009D3B66">
            <w:t>DISTRIBUCIÓN APLICANDO MDA</w:t>
          </w:r>
        </w:p>
      </w:tc>
      <w:tc>
        <w:tcPr>
          <w:tcW w:w="3179" w:type="dxa"/>
        </w:tcPr>
        <w:p w:rsidR="00D65EC5" w:rsidRDefault="00D65EC5">
          <w:pPr>
            <w:tabs>
              <w:tab w:val="left" w:pos="1135"/>
            </w:tabs>
            <w:spacing w:before="40"/>
            <w:ind w:right="68"/>
          </w:pPr>
          <w:r w:rsidRPr="0035388E">
            <w:t xml:space="preserve">  </w:t>
          </w:r>
          <w:r>
            <w:t>Versión:           &lt;1.0&gt;</w:t>
          </w:r>
        </w:p>
      </w:tc>
    </w:tr>
    <w:tr w:rsidR="00D65EC5">
      <w:tc>
        <w:tcPr>
          <w:tcW w:w="6379" w:type="dxa"/>
        </w:tcPr>
        <w:p w:rsidR="00D65EC5" w:rsidRPr="0035388E" w:rsidRDefault="00D65EC5" w:rsidP="00AC780D">
          <w:pPr>
            <w:widowControl/>
            <w:tabs>
              <w:tab w:val="left" w:pos="720"/>
            </w:tabs>
            <w:autoSpaceDE w:val="0"/>
            <w:autoSpaceDN w:val="0"/>
            <w:adjustRightInd w:val="0"/>
            <w:spacing w:line="240" w:lineRule="auto"/>
            <w:ind w:left="352" w:right="18"/>
          </w:pPr>
          <w:r w:rsidRPr="0035388E">
            <w:t>Especificación de</w:t>
          </w:r>
          <w:r>
            <w:t>l</w:t>
          </w:r>
          <w:r w:rsidRPr="0035388E">
            <w:t xml:space="preserve"> </w:t>
          </w:r>
          <w:r>
            <w:t>Caso</w:t>
          </w:r>
          <w:r w:rsidRPr="0035388E">
            <w:t xml:space="preserve"> de Uso y </w:t>
          </w:r>
          <w:r>
            <w:t>Realización</w:t>
          </w:r>
          <w:r w:rsidR="00F368E0">
            <w:t xml:space="preserve">: </w:t>
          </w:r>
          <w:r w:rsidR="00AC780D">
            <w:rPr>
              <w:rFonts w:ascii="Segoe UI" w:hAnsi="Segoe UI" w:cs="Segoe UI"/>
              <w:color w:val="000000"/>
              <w:lang w:val="es-CO" w:eastAsia="es-ES"/>
            </w:rPr>
            <w:t xml:space="preserve">Mostrar resultados obtenidos de la plataforma AMM </w:t>
          </w:r>
        </w:p>
      </w:tc>
      <w:tc>
        <w:tcPr>
          <w:tcW w:w="3179" w:type="dxa"/>
        </w:tcPr>
        <w:p w:rsidR="00D65EC5" w:rsidRDefault="00D65EC5" w:rsidP="00F368E0">
          <w:r w:rsidRPr="0035388E">
            <w:t xml:space="preserve">  </w:t>
          </w:r>
          <w:r w:rsidR="00F368E0">
            <w:t>Fecha:  &lt;17</w:t>
          </w:r>
          <w:r>
            <w:t>/</w:t>
          </w:r>
          <w:r w:rsidR="00F368E0">
            <w:t>10</w:t>
          </w:r>
          <w:r>
            <w:t>/</w:t>
          </w:r>
          <w:r w:rsidR="00F368E0">
            <w:t>09</w:t>
          </w:r>
          <w:r>
            <w:t>&gt;</w:t>
          </w:r>
        </w:p>
      </w:tc>
    </w:tr>
    <w:tr w:rsidR="00D65EC5">
      <w:tc>
        <w:tcPr>
          <w:tcW w:w="9558" w:type="dxa"/>
          <w:gridSpan w:val="2"/>
        </w:tcPr>
        <w:p w:rsidR="00D65EC5" w:rsidRDefault="005718CB" w:rsidP="00344205">
          <w:r>
            <w:t>HCL</w:t>
          </w:r>
          <w:r w:rsidR="00AC780D">
            <w:t>MRA</w:t>
          </w:r>
        </w:p>
      </w:tc>
    </w:tr>
  </w:tbl>
  <w:p w:rsidR="00D65EC5" w:rsidRDefault="00D65EC5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D65EC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758A10A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4" w:firstLine="0"/>
      </w:pPr>
      <w:rPr>
        <w:rFonts w:hint="default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A85C10"/>
    <w:multiLevelType w:val="multilevel"/>
    <w:tmpl w:val="4C08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065F81"/>
    <w:multiLevelType w:val="multilevel"/>
    <w:tmpl w:val="68B2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2"/>
  </w:num>
  <w:num w:numId="11">
    <w:abstractNumId w:val="10"/>
  </w:num>
  <w:num w:numId="12">
    <w:abstractNumId w:val="19"/>
  </w:num>
  <w:num w:numId="13">
    <w:abstractNumId w:val="9"/>
  </w:num>
  <w:num w:numId="14">
    <w:abstractNumId w:val="4"/>
  </w:num>
  <w:num w:numId="15">
    <w:abstractNumId w:val="18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0"/>
  </w:num>
  <w:num w:numId="2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8"/>
  </w:num>
  <w:num w:numId="41">
    <w:abstractNumId w:val="6"/>
  </w:num>
  <w:num w:numId="42">
    <w:abstractNumId w:val="0"/>
  </w:num>
  <w:num w:numId="43">
    <w:abstractNumId w:val="0"/>
  </w:num>
  <w:num w:numId="44">
    <w:abstractNumId w:val="0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</w:num>
  <w:num w:numId="47">
    <w:abstractNumId w:val="0"/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</w:num>
  <w:num w:numId="5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en-US" w:vendorID="8" w:dllVersion="513" w:checkStyle="1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203B"/>
    <w:rsid w:val="0006274D"/>
    <w:rsid w:val="000A5A09"/>
    <w:rsid w:val="000D3942"/>
    <w:rsid w:val="000E7228"/>
    <w:rsid w:val="0011439B"/>
    <w:rsid w:val="00176349"/>
    <w:rsid w:val="0018361A"/>
    <w:rsid w:val="001876B8"/>
    <w:rsid w:val="0019337B"/>
    <w:rsid w:val="00193C3A"/>
    <w:rsid w:val="001975F4"/>
    <w:rsid w:val="001A5EDE"/>
    <w:rsid w:val="001B17EF"/>
    <w:rsid w:val="001E6DD4"/>
    <w:rsid w:val="001E771A"/>
    <w:rsid w:val="001F7925"/>
    <w:rsid w:val="00201BF4"/>
    <w:rsid w:val="00211DA5"/>
    <w:rsid w:val="00220E77"/>
    <w:rsid w:val="00251D68"/>
    <w:rsid w:val="00274562"/>
    <w:rsid w:val="002A5AE6"/>
    <w:rsid w:val="002B6D2D"/>
    <w:rsid w:val="002C5C21"/>
    <w:rsid w:val="002D636A"/>
    <w:rsid w:val="0031681C"/>
    <w:rsid w:val="00344205"/>
    <w:rsid w:val="00352A0C"/>
    <w:rsid w:val="0035388E"/>
    <w:rsid w:val="003574F6"/>
    <w:rsid w:val="003841BD"/>
    <w:rsid w:val="00384208"/>
    <w:rsid w:val="003964DC"/>
    <w:rsid w:val="003B010D"/>
    <w:rsid w:val="003D5932"/>
    <w:rsid w:val="003D6D19"/>
    <w:rsid w:val="0040592B"/>
    <w:rsid w:val="00406DDB"/>
    <w:rsid w:val="00410060"/>
    <w:rsid w:val="00426DA5"/>
    <w:rsid w:val="004B2E04"/>
    <w:rsid w:val="004C17B5"/>
    <w:rsid w:val="004C4092"/>
    <w:rsid w:val="004E1E86"/>
    <w:rsid w:val="005102A9"/>
    <w:rsid w:val="0053057B"/>
    <w:rsid w:val="00536368"/>
    <w:rsid w:val="00546AD9"/>
    <w:rsid w:val="005672CF"/>
    <w:rsid w:val="005718CB"/>
    <w:rsid w:val="005A494E"/>
    <w:rsid w:val="005A6CCC"/>
    <w:rsid w:val="005C6798"/>
    <w:rsid w:val="006109F1"/>
    <w:rsid w:val="00632D09"/>
    <w:rsid w:val="00642D32"/>
    <w:rsid w:val="006A267F"/>
    <w:rsid w:val="006A352D"/>
    <w:rsid w:val="006D6772"/>
    <w:rsid w:val="006E0E11"/>
    <w:rsid w:val="006F62C0"/>
    <w:rsid w:val="00703AB8"/>
    <w:rsid w:val="007229FD"/>
    <w:rsid w:val="00753FA7"/>
    <w:rsid w:val="00762E59"/>
    <w:rsid w:val="00771CB7"/>
    <w:rsid w:val="007971F6"/>
    <w:rsid w:val="007A32F6"/>
    <w:rsid w:val="007E45F5"/>
    <w:rsid w:val="007F0BC5"/>
    <w:rsid w:val="00800145"/>
    <w:rsid w:val="00800286"/>
    <w:rsid w:val="008370ED"/>
    <w:rsid w:val="008B418D"/>
    <w:rsid w:val="008C08B8"/>
    <w:rsid w:val="008D183E"/>
    <w:rsid w:val="008F47F3"/>
    <w:rsid w:val="0097156C"/>
    <w:rsid w:val="00983CFB"/>
    <w:rsid w:val="009E0E77"/>
    <w:rsid w:val="009E4CCD"/>
    <w:rsid w:val="00A160A8"/>
    <w:rsid w:val="00A21B60"/>
    <w:rsid w:val="00A36188"/>
    <w:rsid w:val="00A4097C"/>
    <w:rsid w:val="00A5294F"/>
    <w:rsid w:val="00A77344"/>
    <w:rsid w:val="00A94B46"/>
    <w:rsid w:val="00AC780D"/>
    <w:rsid w:val="00AF20A4"/>
    <w:rsid w:val="00B42F69"/>
    <w:rsid w:val="00B54E21"/>
    <w:rsid w:val="00B67488"/>
    <w:rsid w:val="00B97977"/>
    <w:rsid w:val="00BA10B9"/>
    <w:rsid w:val="00BE39A4"/>
    <w:rsid w:val="00BE7990"/>
    <w:rsid w:val="00C30484"/>
    <w:rsid w:val="00C56905"/>
    <w:rsid w:val="00C61FA3"/>
    <w:rsid w:val="00CA2F73"/>
    <w:rsid w:val="00CB4BF8"/>
    <w:rsid w:val="00CB5801"/>
    <w:rsid w:val="00CD79EB"/>
    <w:rsid w:val="00D07FEB"/>
    <w:rsid w:val="00D31EE5"/>
    <w:rsid w:val="00D33F1C"/>
    <w:rsid w:val="00D630AB"/>
    <w:rsid w:val="00D65EC5"/>
    <w:rsid w:val="00D878F2"/>
    <w:rsid w:val="00D915EC"/>
    <w:rsid w:val="00D95D3B"/>
    <w:rsid w:val="00DB51D1"/>
    <w:rsid w:val="00DE29FC"/>
    <w:rsid w:val="00DF2DE5"/>
    <w:rsid w:val="00E07461"/>
    <w:rsid w:val="00E359EF"/>
    <w:rsid w:val="00E35A5F"/>
    <w:rsid w:val="00E7280B"/>
    <w:rsid w:val="00E7498C"/>
    <w:rsid w:val="00E80682"/>
    <w:rsid w:val="00E953CE"/>
    <w:rsid w:val="00EB3E6A"/>
    <w:rsid w:val="00EB6C29"/>
    <w:rsid w:val="00EF40D7"/>
    <w:rsid w:val="00F3203B"/>
    <w:rsid w:val="00F33E05"/>
    <w:rsid w:val="00F368E0"/>
    <w:rsid w:val="00F56C80"/>
    <w:rsid w:val="00FD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A5F"/>
    <w:pPr>
      <w:widowControl w:val="0"/>
      <w:spacing w:line="240" w:lineRule="atLeast"/>
    </w:pPr>
    <w:rPr>
      <w:lang w:eastAsia="en-US"/>
    </w:rPr>
  </w:style>
  <w:style w:type="paragraph" w:styleId="Ttulo1">
    <w:name w:val="heading 1"/>
    <w:aliases w:val="ModelerHeading1"/>
    <w:basedOn w:val="Normal"/>
    <w:next w:val="Normal"/>
    <w:qFormat/>
    <w:rsid w:val="00E35A5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5A5F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5A5F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5A5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5A5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5A5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5A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35A5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5A5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5A5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E35A5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5A5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5A5F"/>
    <w:pPr>
      <w:ind w:left="900" w:hanging="900"/>
    </w:pPr>
  </w:style>
  <w:style w:type="paragraph" w:styleId="TDC1">
    <w:name w:val="toc 1"/>
    <w:basedOn w:val="Normal"/>
    <w:next w:val="Normal"/>
    <w:uiPriority w:val="39"/>
    <w:rsid w:val="00E35A5F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5A5F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5A5F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E35A5F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5A5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5A5F"/>
  </w:style>
  <w:style w:type="paragraph" w:customStyle="1" w:styleId="Bullet1">
    <w:name w:val="Bullet1"/>
    <w:basedOn w:val="Normal"/>
    <w:rsid w:val="00E35A5F"/>
    <w:pPr>
      <w:ind w:left="720" w:hanging="432"/>
    </w:pPr>
  </w:style>
  <w:style w:type="paragraph" w:customStyle="1" w:styleId="Bullet2">
    <w:name w:val="Bullet2"/>
    <w:basedOn w:val="Normal"/>
    <w:rsid w:val="00E35A5F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5A5F"/>
    <w:pPr>
      <w:keepLines/>
      <w:spacing w:after="120"/>
    </w:pPr>
  </w:style>
  <w:style w:type="paragraph" w:styleId="Textoindependiente">
    <w:name w:val="Body Text"/>
    <w:basedOn w:val="Normal"/>
    <w:rsid w:val="00E35A5F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5A5F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5A5F"/>
    <w:rPr>
      <w:sz w:val="20"/>
      <w:vertAlign w:val="superscript"/>
    </w:rPr>
  </w:style>
  <w:style w:type="paragraph" w:styleId="Textonotapie">
    <w:name w:val="footnote text"/>
    <w:basedOn w:val="Normal"/>
    <w:semiHidden/>
    <w:rsid w:val="00E35A5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5A5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5A5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5A5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5A5F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35A5F"/>
    <w:pPr>
      <w:ind w:left="600"/>
    </w:pPr>
  </w:style>
  <w:style w:type="paragraph" w:styleId="TDC5">
    <w:name w:val="toc 5"/>
    <w:basedOn w:val="Normal"/>
    <w:next w:val="Normal"/>
    <w:semiHidden/>
    <w:rsid w:val="00E35A5F"/>
    <w:pPr>
      <w:ind w:left="800"/>
    </w:pPr>
  </w:style>
  <w:style w:type="paragraph" w:styleId="TDC6">
    <w:name w:val="toc 6"/>
    <w:basedOn w:val="Normal"/>
    <w:next w:val="Normal"/>
    <w:semiHidden/>
    <w:rsid w:val="00E35A5F"/>
    <w:pPr>
      <w:ind w:left="1000"/>
    </w:pPr>
  </w:style>
  <w:style w:type="paragraph" w:styleId="TDC7">
    <w:name w:val="toc 7"/>
    <w:basedOn w:val="Normal"/>
    <w:next w:val="Normal"/>
    <w:semiHidden/>
    <w:rsid w:val="00E35A5F"/>
    <w:pPr>
      <w:ind w:left="1200"/>
    </w:pPr>
  </w:style>
  <w:style w:type="paragraph" w:styleId="TDC8">
    <w:name w:val="toc 8"/>
    <w:basedOn w:val="Normal"/>
    <w:next w:val="Normal"/>
    <w:semiHidden/>
    <w:rsid w:val="00E35A5F"/>
    <w:pPr>
      <w:ind w:left="1400"/>
    </w:pPr>
  </w:style>
  <w:style w:type="paragraph" w:styleId="TDC9">
    <w:name w:val="toc 9"/>
    <w:basedOn w:val="Normal"/>
    <w:next w:val="Normal"/>
    <w:semiHidden/>
    <w:rsid w:val="00E35A5F"/>
    <w:pPr>
      <w:ind w:left="1600"/>
    </w:pPr>
  </w:style>
  <w:style w:type="paragraph" w:customStyle="1" w:styleId="Body">
    <w:name w:val="Body"/>
    <w:basedOn w:val="Normal"/>
    <w:rsid w:val="00E35A5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5A5F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Textoindependiente2">
    <w:name w:val="Body Text 2"/>
    <w:basedOn w:val="Normal"/>
    <w:rsid w:val="00E35A5F"/>
    <w:rPr>
      <w:i/>
      <w:color w:val="0000FF"/>
    </w:rPr>
  </w:style>
  <w:style w:type="paragraph" w:customStyle="1" w:styleId="InfoBlue">
    <w:name w:val="InfoBlue"/>
    <w:basedOn w:val="Normal"/>
    <w:next w:val="Textoindependiente"/>
    <w:autoRedefine/>
    <w:rsid w:val="00E35A5F"/>
    <w:pPr>
      <w:spacing w:after="120"/>
      <w:ind w:left="720"/>
    </w:pPr>
    <w:rPr>
      <w:i/>
      <w:color w:val="0000FF"/>
    </w:rPr>
  </w:style>
  <w:style w:type="paragraph" w:styleId="Sangradetextonormal">
    <w:name w:val="Body Text Indent"/>
    <w:basedOn w:val="Normal"/>
    <w:rsid w:val="00E35A5F"/>
    <w:pPr>
      <w:ind w:left="720"/>
    </w:pPr>
    <w:rPr>
      <w:i/>
      <w:color w:val="0000FF"/>
      <w:u w:val="single"/>
    </w:rPr>
  </w:style>
  <w:style w:type="character" w:styleId="Hipervnculo">
    <w:name w:val="Hyperlink"/>
    <w:basedOn w:val="Fuentedeprrafopredeter"/>
    <w:rsid w:val="00E35A5F"/>
    <w:rPr>
      <w:color w:val="0000FF"/>
      <w:u w:val="single"/>
    </w:rPr>
  </w:style>
  <w:style w:type="character" w:styleId="Hipervnculovisitado">
    <w:name w:val="FollowedHyperlink"/>
    <w:basedOn w:val="Fuentedeprrafopredeter"/>
    <w:rsid w:val="00E35A5F"/>
    <w:rPr>
      <w:color w:val="800080"/>
      <w:u w:val="single"/>
    </w:rPr>
  </w:style>
  <w:style w:type="table" w:styleId="Tablaconcuadrcula">
    <w:name w:val="Table Grid"/>
    <w:basedOn w:val="Tablanormal"/>
    <w:rsid w:val="0035388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4">
    <w:name w:val="index 4"/>
    <w:basedOn w:val="Normal"/>
    <w:next w:val="Normal"/>
    <w:semiHidden/>
    <w:rsid w:val="00352A0C"/>
    <w:pPr>
      <w:tabs>
        <w:tab w:val="right" w:leader="dot" w:pos="4320"/>
      </w:tabs>
      <w:ind w:left="800" w:hanging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4B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4BF8"/>
    <w:rPr>
      <w:rFonts w:ascii="Tahoma" w:hAnsi="Tahoma" w:cs="Tahoma"/>
      <w:sz w:val="16"/>
      <w:szCs w:val="16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368E0"/>
    <w:rPr>
      <w:rFonts w:ascii="Arial" w:hAnsi="Arial"/>
      <w:b/>
      <w:sz w:val="36"/>
      <w:lang w:val="es-CO" w:eastAsia="en-US"/>
    </w:rPr>
  </w:style>
  <w:style w:type="paragraph" w:styleId="NormalWeb">
    <w:name w:val="Normal (Web)"/>
    <w:basedOn w:val="Normal"/>
    <w:uiPriority w:val="99"/>
    <w:semiHidden/>
    <w:unhideWhenUsed/>
    <w:rsid w:val="00A4097C"/>
    <w:pPr>
      <w:widowControl/>
      <w:spacing w:before="100" w:beforeAutospacing="1" w:after="100" w:afterAutospacing="1" w:line="240" w:lineRule="auto"/>
    </w:pPr>
    <w:rPr>
      <w:sz w:val="24"/>
      <w:szCs w:val="24"/>
      <w:lang w:eastAsia="es-ES"/>
    </w:rPr>
  </w:style>
  <w:style w:type="paragraph" w:customStyle="1" w:styleId="Normal4">
    <w:name w:val="Normal4"/>
    <w:basedOn w:val="Normal"/>
    <w:rsid w:val="0019337B"/>
    <w:pPr>
      <w:widowControl/>
      <w:spacing w:before="120" w:line="240" w:lineRule="auto"/>
      <w:ind w:left="504"/>
      <w:jc w:val="both"/>
    </w:pPr>
    <w:rPr>
      <w:rFonts w:ascii="Verdana" w:hAnsi="Verdana"/>
      <w:lang w:val="es-ES_tradnl" w:eastAsia="es-ES"/>
    </w:rPr>
  </w:style>
  <w:style w:type="paragraph" w:customStyle="1" w:styleId="bizHeading2">
    <w:name w:val="bizHeading2"/>
    <w:basedOn w:val="Ttulo2"/>
    <w:next w:val="Normal"/>
    <w:rsid w:val="0019337B"/>
    <w:pPr>
      <w:widowControl/>
      <w:tabs>
        <w:tab w:val="num" w:pos="1080"/>
      </w:tabs>
      <w:spacing w:before="240" w:after="100" w:afterAutospacing="1" w:line="240" w:lineRule="auto"/>
      <w:ind w:left="1080" w:hanging="576"/>
      <w:jc w:val="both"/>
    </w:pPr>
    <w:rPr>
      <w:rFonts w:ascii="Humanst521 BT" w:hAnsi="Humanst521 BT"/>
      <w:caps/>
      <w:spacing w:val="98"/>
      <w:sz w:val="28"/>
      <w:szCs w:val="28"/>
      <w:lang w:val="es-ES_tradnl" w:eastAsia="es-ES"/>
    </w:rPr>
  </w:style>
  <w:style w:type="paragraph" w:customStyle="1" w:styleId="bizHeading3">
    <w:name w:val="bizHeading3"/>
    <w:basedOn w:val="Ttulo3"/>
    <w:next w:val="Normal"/>
    <w:rsid w:val="0019337B"/>
    <w:pPr>
      <w:widowControl/>
      <w:pBdr>
        <w:top w:val="single" w:sz="4" w:space="1" w:color="auto"/>
      </w:pBdr>
      <w:tabs>
        <w:tab w:val="num" w:pos="1224"/>
      </w:tabs>
      <w:spacing w:before="240" w:line="240" w:lineRule="auto"/>
      <w:ind w:left="1224" w:hanging="720"/>
      <w:jc w:val="both"/>
    </w:pPr>
    <w:rPr>
      <w:rFonts w:ascii="Verdana" w:hAnsi="Verdana"/>
      <w:b/>
      <w:i w:val="0"/>
      <w:caps/>
      <w:sz w:val="24"/>
      <w:szCs w:val="24"/>
      <w:lang w:val="en-US" w:eastAsia="es-ES"/>
    </w:rPr>
  </w:style>
  <w:style w:type="paragraph" w:customStyle="1" w:styleId="bizHeading4">
    <w:name w:val="bizHeading4"/>
    <w:basedOn w:val="Ttulo4"/>
    <w:next w:val="Normal4"/>
    <w:rsid w:val="0019337B"/>
    <w:pPr>
      <w:widowControl/>
      <w:tabs>
        <w:tab w:val="num" w:pos="1368"/>
      </w:tabs>
      <w:spacing w:line="240" w:lineRule="auto"/>
      <w:ind w:left="1368" w:hanging="864"/>
      <w:jc w:val="both"/>
    </w:pPr>
    <w:rPr>
      <w:rFonts w:ascii="Verdana" w:hAnsi="Verdana"/>
      <w:b/>
      <w:bCs/>
      <w:lang w:val="en-US" w:eastAsia="es-ES"/>
    </w:rPr>
  </w:style>
  <w:style w:type="paragraph" w:customStyle="1" w:styleId="ModelerNormal">
    <w:name w:val="ModelerNormal"/>
    <w:basedOn w:val="Normal"/>
    <w:qFormat/>
    <w:rsid w:val="0019337B"/>
    <w:pPr>
      <w:widowControl/>
      <w:spacing w:before="120" w:line="240" w:lineRule="auto"/>
      <w:jc w:val="both"/>
    </w:pPr>
    <w:rPr>
      <w:rFonts w:ascii="Arial" w:hAnsi="Arial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4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bm\Mis%20documentos\Mis%20archivos%20recibidos\especificacion_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07353-11E8-452E-9744-364B6589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especificacion_requerimientos.dot</Template>
  <TotalTime>123</TotalTime>
  <Pages>8</Pages>
  <Words>896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5819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Lenovo User</dc:creator>
  <cp:keywords/>
  <dc:description/>
  <cp:lastModifiedBy>Lenovo User</cp:lastModifiedBy>
  <cp:revision>19</cp:revision>
  <cp:lastPrinted>2009-10-30T04:12:00Z</cp:lastPrinted>
  <dcterms:created xsi:type="dcterms:W3CDTF">2009-11-02T21:50:00Z</dcterms:created>
  <dcterms:modified xsi:type="dcterms:W3CDTF">2009-11-04T21:52:00Z</dcterms:modified>
</cp:coreProperties>
</file>